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95F9" w14:textId="4A37917C" w:rsidR="00EF36A5" w:rsidRPr="00AB4981" w:rsidRDefault="00AD1C4E" w:rsidP="00AB4981">
      <w:pPr>
        <w:pStyle w:val="Title"/>
      </w:pPr>
      <w:proofErr w:type="spellStart"/>
      <w:r>
        <w:t>mastuf</w:t>
      </w:r>
      <w:r w:rsidR="00C22031">
        <w:t>f</w:t>
      </w:r>
      <w:proofErr w:type="spellEnd"/>
    </w:p>
    <w:p w14:paraId="33892A8C" w14:textId="01ADC372" w:rsidR="00CA6B4F" w:rsidRDefault="00AD1C4E" w:rsidP="00AB4981">
      <w:pPr>
        <w:pStyle w:val="Heading1"/>
      </w:pPr>
      <w:r>
        <w:t>Equipment list.</w:t>
      </w:r>
    </w:p>
    <w:p w14:paraId="0B6DE690" w14:textId="264B1E12" w:rsidR="00EF4F7A" w:rsidRDefault="00AD1C4E" w:rsidP="00CA6B4F">
      <w:pPr>
        <w:pStyle w:val="ListParagraph"/>
        <w:numPr>
          <w:ilvl w:val="0"/>
          <w:numId w:val="4"/>
        </w:numPr>
      </w:pPr>
      <w:r>
        <w:t>Drawer</w:t>
      </w:r>
      <w:r w:rsidR="00EF4F7A">
        <w:t xml:space="preserve"> - </w:t>
      </w:r>
      <w:hyperlink r:id="rId11" w:history="1">
        <w:r w:rsidR="00EF4F7A" w:rsidRPr="00EF4F7A">
          <w:rPr>
            <w:rStyle w:val="Hyperlink"/>
          </w:rPr>
          <w:t>Link</w:t>
        </w:r>
      </w:hyperlink>
      <w:r w:rsidR="00EE3BC7">
        <w:t xml:space="preserve"> (The one with hinges)</w:t>
      </w:r>
    </w:p>
    <w:p w14:paraId="7548F158" w14:textId="16DE7E7D" w:rsidR="009D2FAA" w:rsidRDefault="009D2FAA" w:rsidP="009D2FAA">
      <w:pPr>
        <w:pStyle w:val="ListParagraph"/>
        <w:numPr>
          <w:ilvl w:val="0"/>
          <w:numId w:val="4"/>
        </w:numPr>
      </w:pPr>
      <w:r>
        <w:t>ESP32</w:t>
      </w:r>
    </w:p>
    <w:p w14:paraId="70A73914" w14:textId="60607F1C" w:rsidR="009D2FAA" w:rsidRDefault="009D2FAA" w:rsidP="009D2FAA">
      <w:pPr>
        <w:pStyle w:val="ListParagraph"/>
        <w:numPr>
          <w:ilvl w:val="0"/>
          <w:numId w:val="4"/>
        </w:numPr>
      </w:pPr>
      <w:r>
        <w:t>Fixed Resistors (1K, 10K, 220)</w:t>
      </w:r>
      <w:r w:rsidR="003E2F0E">
        <w:t xml:space="preserve"> (Just in case we needed one)</w:t>
      </w:r>
    </w:p>
    <w:p w14:paraId="22838BFD" w14:textId="03DDC341" w:rsidR="009D2FAA" w:rsidRDefault="009D2FAA" w:rsidP="009D2FAA">
      <w:pPr>
        <w:pStyle w:val="ListParagraph"/>
        <w:numPr>
          <w:ilvl w:val="0"/>
          <w:numId w:val="4"/>
        </w:numPr>
      </w:pPr>
      <w:r>
        <w:t>OLED</w:t>
      </w:r>
      <w:r w:rsidR="00326310">
        <w:t xml:space="preserve"> (Organic Light Emitting Diode)</w:t>
      </w:r>
      <w:r>
        <w:t xml:space="preserve"> Display* (Could change to LCD if we wanted but consumes more power)</w:t>
      </w:r>
    </w:p>
    <w:p w14:paraId="141A535F" w14:textId="64A15BA2" w:rsidR="009D2FAA" w:rsidRDefault="009D2FAA" w:rsidP="009D2FAA">
      <w:pPr>
        <w:pStyle w:val="ListParagraph"/>
        <w:numPr>
          <w:ilvl w:val="0"/>
          <w:numId w:val="4"/>
        </w:numPr>
      </w:pPr>
      <w:r>
        <w:t>Servo Motor</w:t>
      </w:r>
      <w:r w:rsidR="00EE3BC7">
        <w:t>s</w:t>
      </w:r>
      <w:r w:rsidR="00695AFE">
        <w:t>.</w:t>
      </w:r>
    </w:p>
    <w:p w14:paraId="5C2C4ADE" w14:textId="167E38BD" w:rsidR="009D2FAA" w:rsidRDefault="009D2FAA" w:rsidP="009D2FAA">
      <w:pPr>
        <w:pStyle w:val="ListParagraph"/>
        <w:numPr>
          <w:ilvl w:val="0"/>
          <w:numId w:val="4"/>
        </w:numPr>
      </w:pPr>
      <w:r>
        <w:t xml:space="preserve">3D Print Linear actuator (Have a cad designed already) - </w:t>
      </w:r>
      <w:hyperlink r:id="rId12" w:history="1">
        <w:r w:rsidRPr="009D2FAA">
          <w:rPr>
            <w:rStyle w:val="Hyperlink"/>
          </w:rPr>
          <w:t>Link</w:t>
        </w:r>
      </w:hyperlink>
    </w:p>
    <w:p w14:paraId="03536003" w14:textId="04AC64BD" w:rsidR="009D2FAA" w:rsidRDefault="009D2FAA" w:rsidP="009D2FAA">
      <w:pPr>
        <w:pStyle w:val="ListParagraph"/>
        <w:numPr>
          <w:ilvl w:val="0"/>
          <w:numId w:val="4"/>
        </w:numPr>
      </w:pPr>
      <w:r>
        <w:t>Active Buzzer</w:t>
      </w:r>
      <w:r w:rsidR="00695AFE">
        <w:t>.</w:t>
      </w:r>
    </w:p>
    <w:p w14:paraId="035DDE9F" w14:textId="73B2A944" w:rsidR="009D2FAA" w:rsidRDefault="009D2FAA" w:rsidP="009D2FAA">
      <w:pPr>
        <w:pStyle w:val="ListParagraph"/>
        <w:numPr>
          <w:ilvl w:val="0"/>
          <w:numId w:val="4"/>
        </w:numPr>
      </w:pPr>
      <w:r>
        <w:t>Breadboards (With different size)</w:t>
      </w:r>
    </w:p>
    <w:p w14:paraId="281485A6" w14:textId="354A157A" w:rsidR="009D2FAA" w:rsidRDefault="00641E49" w:rsidP="009D2FAA">
      <w:pPr>
        <w:pStyle w:val="ListParagraph"/>
        <w:numPr>
          <w:ilvl w:val="0"/>
          <w:numId w:val="4"/>
        </w:numPr>
      </w:pPr>
      <w:r>
        <w:t>MPU6050 Accelerometer.</w:t>
      </w:r>
    </w:p>
    <w:p w14:paraId="104BE8AB" w14:textId="76D9456E" w:rsidR="009D2FAA" w:rsidRDefault="009D2FAA" w:rsidP="009D2FAA">
      <w:pPr>
        <w:pStyle w:val="ListParagraph"/>
        <w:numPr>
          <w:ilvl w:val="0"/>
          <w:numId w:val="4"/>
        </w:numPr>
      </w:pPr>
      <w:r>
        <w:t>SIM card module</w:t>
      </w:r>
    </w:p>
    <w:p w14:paraId="08497677" w14:textId="14949C33" w:rsidR="009D2FAA" w:rsidRDefault="009D2FAA" w:rsidP="009D2FAA">
      <w:pPr>
        <w:pStyle w:val="ListParagraph"/>
        <w:numPr>
          <w:ilvl w:val="0"/>
          <w:numId w:val="4"/>
        </w:numPr>
      </w:pPr>
      <w:r>
        <w:t>Keypad module</w:t>
      </w:r>
    </w:p>
    <w:p w14:paraId="4C472190" w14:textId="6E0ABA07" w:rsidR="00EE3BC7" w:rsidRDefault="00254926" w:rsidP="00EE3BC7">
      <w:pPr>
        <w:pStyle w:val="ListParagraph"/>
        <w:numPr>
          <w:ilvl w:val="0"/>
          <w:numId w:val="4"/>
        </w:numPr>
      </w:pPr>
      <w:r>
        <w:t>Fingerprint sensor</w:t>
      </w:r>
    </w:p>
    <w:p w14:paraId="4345D6F8" w14:textId="69611699" w:rsidR="0056575B" w:rsidRDefault="003E2F0E" w:rsidP="0056575B">
      <w:pPr>
        <w:pStyle w:val="ListParagraph"/>
        <w:numPr>
          <w:ilvl w:val="0"/>
          <w:numId w:val="4"/>
        </w:numPr>
      </w:pPr>
      <w:r>
        <w:t>Power ban</w:t>
      </w:r>
      <w:r w:rsidR="00D025FE">
        <w:t>k.</w:t>
      </w:r>
    </w:p>
    <w:p w14:paraId="0DBBFA29" w14:textId="2C146AD3" w:rsidR="0056575B" w:rsidRDefault="0056575B" w:rsidP="0056575B">
      <w:r>
        <w:t>Guidelines</w:t>
      </w:r>
    </w:p>
    <w:p w14:paraId="2652EE0E" w14:textId="52D30D5D" w:rsidR="00D257C8" w:rsidRPr="00D64690" w:rsidRDefault="00D257C8" w:rsidP="00D64690">
      <w:pPr>
        <w:pStyle w:val="ListParagraph"/>
        <w:numPr>
          <w:ilvl w:val="0"/>
          <w:numId w:val="4"/>
        </w:numPr>
        <w:rPr>
          <w:color w:val="auto"/>
        </w:rPr>
      </w:pPr>
      <w:r w:rsidRPr="00D64690">
        <w:rPr>
          <w:color w:val="auto"/>
        </w:rPr>
        <w:t>Black Te</w:t>
      </w:r>
      <w:r w:rsidR="004B3420" w:rsidRPr="00D64690">
        <w:rPr>
          <w:color w:val="auto"/>
        </w:rPr>
        <w:t xml:space="preserve">xt – </w:t>
      </w:r>
      <w:r w:rsidR="004B7622" w:rsidRPr="00D64690">
        <w:rPr>
          <w:color w:val="auto"/>
        </w:rPr>
        <w:t xml:space="preserve">Confirmed features with </w:t>
      </w:r>
      <w:r w:rsidR="004B7622" w:rsidRPr="00F273A5">
        <w:rPr>
          <w:b/>
          <w:bCs/>
          <w:color w:val="auto"/>
        </w:rPr>
        <w:t>tutorials and methods.</w:t>
      </w:r>
    </w:p>
    <w:p w14:paraId="546698E1" w14:textId="2327EBAA" w:rsidR="00003F07" w:rsidRPr="00D64690" w:rsidRDefault="0056575B" w:rsidP="00D64690">
      <w:pPr>
        <w:pStyle w:val="ListParagraph"/>
        <w:numPr>
          <w:ilvl w:val="0"/>
          <w:numId w:val="4"/>
        </w:numPr>
        <w:rPr>
          <w:color w:val="FF0000"/>
        </w:rPr>
      </w:pPr>
      <w:r w:rsidRPr="00D64690">
        <w:rPr>
          <w:color w:val="FF0000"/>
        </w:rPr>
        <w:t>Red text – Secondary Features</w:t>
      </w:r>
      <w:r w:rsidR="00D257C8" w:rsidRPr="00D64690">
        <w:rPr>
          <w:color w:val="FF0000"/>
        </w:rPr>
        <w:t xml:space="preserve"> </w:t>
      </w:r>
      <w:r w:rsidR="00003F07" w:rsidRPr="00D64690">
        <w:rPr>
          <w:color w:val="FF0000"/>
        </w:rPr>
        <w:t xml:space="preserve">(The ones without </w:t>
      </w:r>
      <w:r w:rsidR="00D64690" w:rsidRPr="00D64690">
        <w:rPr>
          <w:color w:val="FF0000"/>
        </w:rPr>
        <w:t>a direct</w:t>
      </w:r>
      <w:r w:rsidR="00993B34">
        <w:rPr>
          <w:color w:val="FF0000"/>
        </w:rPr>
        <w:t xml:space="preserve"> tutorial, not recommended by the instructors etc.)</w:t>
      </w:r>
    </w:p>
    <w:p w14:paraId="4B75B4B2" w14:textId="37B3E4C7" w:rsidR="0056575B" w:rsidRPr="00D64690" w:rsidRDefault="0056575B" w:rsidP="00D64690">
      <w:pPr>
        <w:pStyle w:val="ListParagraph"/>
        <w:numPr>
          <w:ilvl w:val="0"/>
          <w:numId w:val="4"/>
        </w:numPr>
        <w:rPr>
          <w:color w:val="00B050"/>
        </w:rPr>
      </w:pPr>
      <w:r w:rsidRPr="00D64690">
        <w:rPr>
          <w:color w:val="00B050"/>
        </w:rPr>
        <w:t xml:space="preserve">Green text – </w:t>
      </w:r>
      <w:r w:rsidR="008857DC" w:rsidRPr="00D64690">
        <w:rPr>
          <w:color w:val="00B050"/>
        </w:rPr>
        <w:t>Features that is possible</w:t>
      </w:r>
      <w:r w:rsidR="00D85AF5">
        <w:rPr>
          <w:color w:val="00B050"/>
        </w:rPr>
        <w:t xml:space="preserve"> (</w:t>
      </w:r>
      <w:r w:rsidR="00F273A5">
        <w:rPr>
          <w:color w:val="00B050"/>
        </w:rPr>
        <w:t xml:space="preserve">sometimes </w:t>
      </w:r>
      <w:r w:rsidR="00D85AF5">
        <w:rPr>
          <w:color w:val="00B050"/>
        </w:rPr>
        <w:t>in theory)</w:t>
      </w:r>
      <w:r w:rsidR="008857DC" w:rsidRPr="00D64690">
        <w:rPr>
          <w:color w:val="00B050"/>
        </w:rPr>
        <w:t xml:space="preserve"> but not necessary</w:t>
      </w:r>
      <w:r w:rsidR="00D85AF5">
        <w:rPr>
          <w:color w:val="00B050"/>
        </w:rPr>
        <w:t xml:space="preserve">, </w:t>
      </w:r>
      <w:r w:rsidR="00D64690" w:rsidRPr="00D64690">
        <w:rPr>
          <w:color w:val="00B050"/>
        </w:rPr>
        <w:t>optional</w:t>
      </w:r>
      <w:r w:rsidR="003717EA" w:rsidRPr="00D64690">
        <w:rPr>
          <w:color w:val="00B050"/>
        </w:rPr>
        <w:t>,</w:t>
      </w:r>
      <w:r w:rsidR="00D85AF5">
        <w:rPr>
          <w:color w:val="00B050"/>
        </w:rPr>
        <w:t xml:space="preserve"> or no</w:t>
      </w:r>
      <w:r w:rsidR="00E530F5">
        <w:rPr>
          <w:color w:val="00B050"/>
        </w:rPr>
        <w:t xml:space="preserve"> direct</w:t>
      </w:r>
      <w:r w:rsidR="00D85AF5">
        <w:rPr>
          <w:color w:val="00B050"/>
        </w:rPr>
        <w:t xml:space="preserve"> tutorials supporting them.</w:t>
      </w:r>
    </w:p>
    <w:p w14:paraId="12ED400F" w14:textId="6DDDF7DA" w:rsidR="00D64690" w:rsidRDefault="00777559" w:rsidP="00D64690">
      <w:pPr>
        <w:rPr>
          <w:color w:val="auto"/>
        </w:rPr>
      </w:pPr>
      <w:r>
        <w:rPr>
          <w:color w:val="auto"/>
        </w:rPr>
        <w:t>Notes:</w:t>
      </w:r>
    </w:p>
    <w:p w14:paraId="49D3DEEE" w14:textId="7B8A8AE3" w:rsidR="00777559" w:rsidRDefault="00777559" w:rsidP="00777559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The feature in the black text is the priority and a must have.</w:t>
      </w:r>
    </w:p>
    <w:p w14:paraId="0CFF1729" w14:textId="4BAA4127" w:rsidR="009264DE" w:rsidRDefault="009264DE" w:rsidP="00777559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The text typed in other colors other than black w</w:t>
      </w:r>
      <w:r w:rsidR="00F80D1C">
        <w:rPr>
          <w:color w:val="auto"/>
        </w:rPr>
        <w:t>ill be implemented if we have time.</w:t>
      </w:r>
    </w:p>
    <w:p w14:paraId="51097F85" w14:textId="2F33BB49" w:rsidR="00A74476" w:rsidRDefault="00777559" w:rsidP="009264DE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The </w:t>
      </w:r>
      <w:r w:rsidR="00993B34">
        <w:rPr>
          <w:color w:val="auto"/>
        </w:rPr>
        <w:t>green text features will be implemented before the red ones since it</w:t>
      </w:r>
      <w:r w:rsidR="00D85AF5">
        <w:rPr>
          <w:color w:val="auto"/>
        </w:rPr>
        <w:t xml:space="preserve"> has </w:t>
      </w:r>
      <w:r w:rsidR="009264DE">
        <w:rPr>
          <w:color w:val="auto"/>
        </w:rPr>
        <w:t>more tutorials and methods that is easier to implement and less complex.</w:t>
      </w:r>
    </w:p>
    <w:p w14:paraId="7502E4E7" w14:textId="5907BB3F" w:rsidR="00053072" w:rsidRDefault="00C17C78" w:rsidP="009D792A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Some features proposed are modified to be easier </w:t>
      </w:r>
      <w:r w:rsidR="00650C29">
        <w:rPr>
          <w:color w:val="auto"/>
        </w:rPr>
        <w:t>to implement</w:t>
      </w:r>
      <w:r w:rsidR="00053072">
        <w:rPr>
          <w:color w:val="auto"/>
        </w:rPr>
        <w:t>.</w:t>
      </w:r>
    </w:p>
    <w:p w14:paraId="18A73CF3" w14:textId="7492E7B7" w:rsidR="00445DE4" w:rsidRPr="009D792A" w:rsidRDefault="00445DE4" w:rsidP="009D792A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The</w:t>
      </w:r>
      <w:r w:rsidR="0061213D">
        <w:rPr>
          <w:color w:val="auto"/>
        </w:rPr>
        <w:t xml:space="preserve"> features written in black and green</w:t>
      </w:r>
      <w:r w:rsidR="00266E0E">
        <w:rPr>
          <w:color w:val="auto"/>
        </w:rPr>
        <w:t xml:space="preserve"> will be presented on the presentation (on a different sections).</w:t>
      </w:r>
    </w:p>
    <w:p w14:paraId="342162B4" w14:textId="77777777" w:rsidR="0002221A" w:rsidRDefault="0002221A" w:rsidP="0002221A">
      <w:pPr>
        <w:rPr>
          <w:color w:val="auto"/>
        </w:rPr>
      </w:pPr>
    </w:p>
    <w:p w14:paraId="0013F5A5" w14:textId="61A16DB8" w:rsidR="0002221A" w:rsidRPr="0002221A" w:rsidRDefault="0002221A" w:rsidP="0002221A">
      <w:pPr>
        <w:rPr>
          <w:color w:val="auto"/>
        </w:rPr>
      </w:pPr>
      <w:r w:rsidRPr="00AE4818">
        <w:rPr>
          <w:color w:val="auto"/>
          <w:highlight w:val="yellow"/>
        </w:rPr>
        <w:t>Tues</w:t>
      </w:r>
      <w:r w:rsidR="007A43FE" w:rsidRPr="00AE4818">
        <w:rPr>
          <w:color w:val="auto"/>
          <w:highlight w:val="yellow"/>
        </w:rPr>
        <w:t xml:space="preserve"> (After the lab and </w:t>
      </w:r>
      <w:proofErr w:type="spellStart"/>
      <w:r w:rsidR="001E0616" w:rsidRPr="00AE4818">
        <w:rPr>
          <w:color w:val="auto"/>
          <w:highlight w:val="yellow"/>
        </w:rPr>
        <w:t>P</w:t>
      </w:r>
      <w:r w:rsidR="007A43FE" w:rsidRPr="00AE4818">
        <w:rPr>
          <w:color w:val="auto"/>
          <w:highlight w:val="yellow"/>
        </w:rPr>
        <w:t>rathan</w:t>
      </w:r>
      <w:proofErr w:type="spellEnd"/>
      <w:r w:rsidR="007A43FE" w:rsidRPr="00AE4818">
        <w:rPr>
          <w:color w:val="auto"/>
          <w:highlight w:val="yellow"/>
        </w:rPr>
        <w:t xml:space="preserve">) </w:t>
      </w:r>
      <w:r w:rsidRPr="00AE4818">
        <w:rPr>
          <w:color w:val="auto"/>
          <w:highlight w:val="yellow"/>
        </w:rPr>
        <w:t>, Wed</w:t>
      </w:r>
      <w:r w:rsidR="007A43FE" w:rsidRPr="00AE4818">
        <w:rPr>
          <w:color w:val="auto"/>
          <w:highlight w:val="yellow"/>
        </w:rPr>
        <w:t xml:space="preserve"> (</w:t>
      </w:r>
      <w:r w:rsidR="00C20176" w:rsidRPr="00AE4818">
        <w:rPr>
          <w:color w:val="auto"/>
          <w:highlight w:val="yellow"/>
        </w:rPr>
        <w:t>Meet after lunch</w:t>
      </w:r>
      <w:r w:rsidR="00490DC6" w:rsidRPr="00AE4818">
        <w:rPr>
          <w:color w:val="auto"/>
          <w:highlight w:val="yellow"/>
        </w:rPr>
        <w:t xml:space="preserve"> around 1 pm</w:t>
      </w:r>
      <w:r w:rsidR="00EE3ED0" w:rsidRPr="00AE4818">
        <w:rPr>
          <w:color w:val="auto"/>
          <w:highlight w:val="yellow"/>
        </w:rPr>
        <w:t xml:space="preserve"> </w:t>
      </w:r>
      <w:r w:rsidR="007A43FE" w:rsidRPr="00AE4818">
        <w:rPr>
          <w:color w:val="auto"/>
          <w:highlight w:val="yellow"/>
        </w:rPr>
        <w:t>)</w:t>
      </w:r>
      <w:r w:rsidRPr="00AE4818">
        <w:rPr>
          <w:color w:val="auto"/>
          <w:highlight w:val="yellow"/>
        </w:rPr>
        <w:t>, Sun</w:t>
      </w:r>
      <w:r w:rsidR="001E0616" w:rsidRPr="00AE4818">
        <w:rPr>
          <w:color w:val="auto"/>
          <w:highlight w:val="yellow"/>
        </w:rPr>
        <w:t xml:space="preserve"> </w:t>
      </w:r>
      <w:r w:rsidR="00C20176" w:rsidRPr="00AE4818">
        <w:rPr>
          <w:color w:val="auto"/>
          <w:highlight w:val="yellow"/>
        </w:rPr>
        <w:t>(Meet after lunch</w:t>
      </w:r>
      <w:r w:rsidR="00490DC6" w:rsidRPr="00AE4818">
        <w:rPr>
          <w:color w:val="auto"/>
          <w:highlight w:val="yellow"/>
        </w:rPr>
        <w:t xml:space="preserve"> around 1 pm).</w:t>
      </w:r>
    </w:p>
    <w:p w14:paraId="355253C2" w14:textId="77777777" w:rsidR="00A74476" w:rsidRDefault="00A74476" w:rsidP="00EE3BC7">
      <w:pPr>
        <w:pStyle w:val="Heading1"/>
      </w:pPr>
    </w:p>
    <w:p w14:paraId="41773C6E" w14:textId="77777777" w:rsidR="00A74476" w:rsidRDefault="00A74476" w:rsidP="00EE3BC7">
      <w:pPr>
        <w:pStyle w:val="Heading1"/>
      </w:pPr>
    </w:p>
    <w:p w14:paraId="07422400" w14:textId="77777777" w:rsidR="00AB60DB" w:rsidRPr="00A74476" w:rsidRDefault="00AB60DB" w:rsidP="00A74476"/>
    <w:p w14:paraId="51F48678" w14:textId="47E850FD" w:rsidR="00CA6B4F" w:rsidRDefault="00EE3BC7" w:rsidP="00EE3BC7">
      <w:pPr>
        <w:pStyle w:val="Heading1"/>
      </w:pPr>
      <w:r>
        <w:t>Locking Mechanism</w:t>
      </w:r>
    </w:p>
    <w:p w14:paraId="2D9CAF63" w14:textId="7DD9DD79" w:rsidR="00EE3BC7" w:rsidRDefault="00EE3BC7" w:rsidP="00EE3BC7">
      <w:pPr>
        <w:pStyle w:val="ListParagraph"/>
        <w:numPr>
          <w:ilvl w:val="0"/>
          <w:numId w:val="4"/>
        </w:numPr>
      </w:pPr>
      <w:r>
        <w:t>Locked by using a linear actuator (3D printed)</w:t>
      </w:r>
      <w:r w:rsidR="004D1B5D">
        <w:t>.</w:t>
      </w:r>
      <w:r w:rsidR="00126710">
        <w:t xml:space="preserve"> </w:t>
      </w:r>
    </w:p>
    <w:p w14:paraId="2A125E20" w14:textId="40019D2D" w:rsidR="00126710" w:rsidRDefault="00126710" w:rsidP="00126710">
      <w:pPr>
        <w:pStyle w:val="ListParagraph"/>
        <w:numPr>
          <w:ilvl w:val="2"/>
          <w:numId w:val="4"/>
        </w:numPr>
      </w:pPr>
      <w:r>
        <w:t>Drilling holes on the sealing of the drawer and extend the linear actuator to lock/unlock the drawer.</w:t>
      </w:r>
    </w:p>
    <w:p w14:paraId="18F79DF8" w14:textId="63688265" w:rsidR="00126710" w:rsidRDefault="00126710" w:rsidP="00126710">
      <w:pPr>
        <w:pStyle w:val="ListParagraph"/>
        <w:numPr>
          <w:ilvl w:val="2"/>
          <w:numId w:val="4"/>
        </w:numPr>
      </w:pPr>
      <w:r>
        <w:t xml:space="preserve">The motor </w:t>
      </w:r>
      <w:r w:rsidR="00BC3147">
        <w:t>uses</w:t>
      </w:r>
      <w:r>
        <w:t xml:space="preserve"> a servo motor.</w:t>
      </w:r>
      <w:r w:rsidR="005A6DED">
        <w:t xml:space="preserve"> (So</w:t>
      </w:r>
      <w:r w:rsidR="00BC3147">
        <w:t>,</w:t>
      </w:r>
      <w:r w:rsidR="005A6DED">
        <w:t xml:space="preserve"> we can control the how much does it spin</w:t>
      </w:r>
      <w:r w:rsidR="00BC3147">
        <w:t>s with precision</w:t>
      </w:r>
      <w:r w:rsidR="005A6DED">
        <w:t>.</w:t>
      </w:r>
      <w:r w:rsidR="00BC3147">
        <w:t>)</w:t>
      </w:r>
    </w:p>
    <w:p w14:paraId="26B00B16" w14:textId="0A1F77DA" w:rsidR="004D1B5D" w:rsidRDefault="004D1B5D" w:rsidP="00EE3BC7">
      <w:pPr>
        <w:pStyle w:val="ListParagraph"/>
        <w:numPr>
          <w:ilvl w:val="0"/>
          <w:numId w:val="4"/>
        </w:numPr>
      </w:pPr>
      <w:r>
        <w:t>Fingerprint scanner and 6-digit passcode.</w:t>
      </w:r>
    </w:p>
    <w:p w14:paraId="245B2A88" w14:textId="75634DA2" w:rsidR="004D1B5D" w:rsidRDefault="00EA7DAE" w:rsidP="00EA7DAE">
      <w:pPr>
        <w:pStyle w:val="ListParagraph"/>
        <w:numPr>
          <w:ilvl w:val="1"/>
          <w:numId w:val="4"/>
        </w:numPr>
      </w:pPr>
      <w:r>
        <w:t>Forget password functionality in the web</w:t>
      </w:r>
      <w:r w:rsidR="0008636F">
        <w:t>.</w:t>
      </w:r>
    </w:p>
    <w:p w14:paraId="4B82FB3A" w14:textId="313A0DC8" w:rsidR="00EA7DAE" w:rsidRDefault="00EA7DAE" w:rsidP="00EA7DAE">
      <w:pPr>
        <w:pStyle w:val="ListParagraph"/>
        <w:numPr>
          <w:ilvl w:val="1"/>
          <w:numId w:val="4"/>
        </w:numPr>
      </w:pPr>
      <w:r>
        <w:t>Resets the password when unlocked</w:t>
      </w:r>
      <w:r w:rsidR="00FF4B18">
        <w:t xml:space="preserve"> on the drawer locally</w:t>
      </w:r>
      <w:r w:rsidR="003E2F0E">
        <w:t>.</w:t>
      </w:r>
    </w:p>
    <w:p w14:paraId="1B2F7279" w14:textId="1509C070" w:rsidR="00607DE3" w:rsidRDefault="00607DE3" w:rsidP="00607DE3">
      <w:pPr>
        <w:pStyle w:val="ListParagraph"/>
        <w:numPr>
          <w:ilvl w:val="2"/>
          <w:numId w:val="4"/>
        </w:numPr>
      </w:pPr>
      <w:r>
        <w:t xml:space="preserve">It </w:t>
      </w:r>
      <w:r w:rsidR="00DE3173">
        <w:t>only activates when the drawer is unlocked.</w:t>
      </w:r>
    </w:p>
    <w:p w14:paraId="32285245" w14:textId="602131AD" w:rsidR="003103E2" w:rsidRPr="00B61C47" w:rsidRDefault="00B61C47" w:rsidP="00607DE3">
      <w:pPr>
        <w:pStyle w:val="ListParagraph"/>
        <w:numPr>
          <w:ilvl w:val="2"/>
          <w:numId w:val="4"/>
        </w:numPr>
        <w:rPr>
          <w:color w:val="FF0000"/>
        </w:rPr>
      </w:pPr>
      <w:r w:rsidRPr="00B61C47">
        <w:rPr>
          <w:color w:val="FF0000"/>
        </w:rPr>
        <w:t>Reset password on the website</w:t>
      </w:r>
      <w:r w:rsidR="00285A5B">
        <w:rPr>
          <w:color w:val="FF0000"/>
        </w:rPr>
        <w:t>.</w:t>
      </w:r>
      <w:r w:rsidR="00B9329D">
        <w:rPr>
          <w:color w:val="FF0000"/>
        </w:rPr>
        <w:t xml:space="preserve"> </w:t>
      </w:r>
    </w:p>
    <w:p w14:paraId="26B0374C" w14:textId="423A1ADA" w:rsidR="003E2F0E" w:rsidRPr="001E100B" w:rsidRDefault="003E2F0E" w:rsidP="00A4659D">
      <w:pPr>
        <w:pStyle w:val="ListParagraph"/>
        <w:numPr>
          <w:ilvl w:val="1"/>
          <w:numId w:val="4"/>
        </w:numPr>
        <w:rPr>
          <w:color w:val="auto"/>
        </w:rPr>
      </w:pPr>
      <w:r>
        <w:t xml:space="preserve">If wrong password 3 times, u HAVE TO go check your password on the website </w:t>
      </w:r>
      <w:r w:rsidR="00422867">
        <w:rPr>
          <w:color w:val="auto"/>
        </w:rPr>
        <w:t>or</w:t>
      </w:r>
      <w:r>
        <w:rPr>
          <w:color w:val="auto"/>
        </w:rPr>
        <w:t xml:space="preserve"> reset it locally on the drawer</w:t>
      </w:r>
      <w:r w:rsidR="00422867">
        <w:rPr>
          <w:color w:val="auto"/>
        </w:rPr>
        <w:t xml:space="preserve"> (mechanism </w:t>
      </w:r>
      <w:r w:rsidR="00704C26">
        <w:rPr>
          <w:color w:val="auto"/>
        </w:rPr>
        <w:t>will be shown</w:t>
      </w:r>
      <w:r w:rsidR="00CB4AA2">
        <w:rPr>
          <w:color w:val="auto"/>
        </w:rPr>
        <w:t xml:space="preserve"> later</w:t>
      </w:r>
      <w:r w:rsidR="00704C26">
        <w:rPr>
          <w:color w:val="auto"/>
        </w:rPr>
        <w:t>)</w:t>
      </w:r>
      <w:r w:rsidR="00A4659D">
        <w:rPr>
          <w:color w:val="auto"/>
        </w:rPr>
        <w:t xml:space="preserve"> </w:t>
      </w:r>
      <w:r w:rsidR="00A4659D" w:rsidRPr="001E100B">
        <w:rPr>
          <w:color w:val="auto"/>
        </w:rPr>
        <w:t>in 5 minutes otherwise the buzzer will ring</w:t>
      </w:r>
      <w:r w:rsidR="00CB4AA2" w:rsidRPr="001E100B">
        <w:rPr>
          <w:color w:val="auto"/>
        </w:rPr>
        <w:t xml:space="preserve"> for 10 minutes</w:t>
      </w:r>
      <w:r w:rsidR="00A4659D" w:rsidRPr="001E100B">
        <w:rPr>
          <w:color w:val="auto"/>
        </w:rPr>
        <w:t xml:space="preserve"> and after that it locks permanently</w:t>
      </w:r>
      <w:r w:rsidRPr="001E100B">
        <w:rPr>
          <w:color w:val="auto"/>
        </w:rPr>
        <w:t>.</w:t>
      </w:r>
    </w:p>
    <w:p w14:paraId="15D822FE" w14:textId="7BE6F50E" w:rsidR="00664D88" w:rsidRPr="00266E0E" w:rsidRDefault="00A4659D" w:rsidP="00266E0E">
      <w:pPr>
        <w:pStyle w:val="ListParagraph"/>
        <w:numPr>
          <w:ilvl w:val="2"/>
          <w:numId w:val="4"/>
        </w:numPr>
        <w:rPr>
          <w:color w:val="FF0000"/>
        </w:rPr>
      </w:pPr>
      <w:r w:rsidRPr="001E100B">
        <w:rPr>
          <w:color w:val="FF0000"/>
        </w:rPr>
        <w:t>The timer resets when the login was successful</w:t>
      </w:r>
      <w:r w:rsidR="001077B2">
        <w:rPr>
          <w:color w:val="FF0000"/>
        </w:rPr>
        <w:t xml:space="preserve"> on the website</w:t>
      </w:r>
      <w:r w:rsidRPr="001E100B">
        <w:rPr>
          <w:color w:val="FF0000"/>
        </w:rPr>
        <w:t>.</w:t>
      </w:r>
    </w:p>
    <w:p w14:paraId="344C7797" w14:textId="3F46AFEE" w:rsidR="003E2F0E" w:rsidRPr="00860E0C" w:rsidRDefault="003E2F0E" w:rsidP="003E2F0E">
      <w:pPr>
        <w:pStyle w:val="ListParagraph"/>
        <w:numPr>
          <w:ilvl w:val="0"/>
          <w:numId w:val="4"/>
        </w:numPr>
        <w:rPr>
          <w:color w:val="auto"/>
        </w:rPr>
      </w:pPr>
      <w:r>
        <w:t>Battery power for redundancy using a power bank.</w:t>
      </w:r>
    </w:p>
    <w:p w14:paraId="20CF5606" w14:textId="0D22212C" w:rsidR="00860E0C" w:rsidRDefault="00860E0C" w:rsidP="003E2F0E">
      <w:pPr>
        <w:pStyle w:val="ListParagraph"/>
        <w:numPr>
          <w:ilvl w:val="0"/>
          <w:numId w:val="4"/>
        </w:numPr>
        <w:rPr>
          <w:color w:val="00B050"/>
        </w:rPr>
      </w:pPr>
      <w:r w:rsidRPr="00860E0C">
        <w:rPr>
          <w:color w:val="00B050"/>
        </w:rPr>
        <w:t>Automated locking instead of manual locking (with a button on the keypad).</w:t>
      </w:r>
    </w:p>
    <w:p w14:paraId="574E00C2" w14:textId="3679DBF8" w:rsidR="00E51721" w:rsidRPr="00C865CC" w:rsidRDefault="00EE3BC7" w:rsidP="00E51721">
      <w:pPr>
        <w:pStyle w:val="ListParagraph"/>
        <w:numPr>
          <w:ilvl w:val="0"/>
          <w:numId w:val="4"/>
        </w:numPr>
        <w:rPr>
          <w:color w:val="00B050"/>
        </w:rPr>
      </w:pPr>
      <w:r w:rsidRPr="00C865CC">
        <w:rPr>
          <w:color w:val="00B050"/>
        </w:rPr>
        <w:t xml:space="preserve">Automatically opens by using an arm to push </w:t>
      </w:r>
      <w:r w:rsidR="004D1B5D" w:rsidRPr="00C865CC">
        <w:rPr>
          <w:color w:val="00B050"/>
        </w:rPr>
        <w:t>in and push out the door.</w:t>
      </w:r>
      <w:r w:rsidR="00E51721" w:rsidRPr="00C865CC">
        <w:rPr>
          <w:color w:val="00B050"/>
        </w:rPr>
        <w:t xml:space="preserve"> (</w:t>
      </w:r>
      <w:r w:rsidR="004B3420" w:rsidRPr="00C865CC">
        <w:rPr>
          <w:color w:val="00B050"/>
        </w:rPr>
        <w:t>P</w:t>
      </w:r>
      <w:r w:rsidR="00E51721" w:rsidRPr="00C865CC">
        <w:rPr>
          <w:color w:val="00B050"/>
        </w:rPr>
        <w:t>ossible</w:t>
      </w:r>
      <w:r w:rsidR="004B3420" w:rsidRPr="00C865CC">
        <w:rPr>
          <w:color w:val="00B050"/>
        </w:rPr>
        <w:t xml:space="preserve"> but not a priority</w:t>
      </w:r>
      <w:r w:rsidR="00E51721" w:rsidRPr="00C865CC">
        <w:rPr>
          <w:color w:val="00B050"/>
        </w:rPr>
        <w:t>)</w:t>
      </w:r>
    </w:p>
    <w:p w14:paraId="2CD7987D" w14:textId="2BF4D410" w:rsidR="00CA6B4F" w:rsidRPr="00CA6B4F" w:rsidRDefault="00FF4B18" w:rsidP="00AB4981">
      <w:pPr>
        <w:pStyle w:val="Heading1"/>
      </w:pPr>
      <w:r>
        <w:t>Website</w:t>
      </w:r>
    </w:p>
    <w:p w14:paraId="29FF5B42" w14:textId="6C2B0ACB" w:rsidR="00FF4B18" w:rsidRDefault="00FF4B18" w:rsidP="00FF4B1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The website requires a separate username and password login page</w:t>
      </w:r>
      <w:r w:rsidR="003E2F0E">
        <w:rPr>
          <w:color w:val="000000" w:themeColor="text1"/>
        </w:rPr>
        <w:t>.</w:t>
      </w:r>
      <w:r>
        <w:rPr>
          <w:color w:val="000000" w:themeColor="text1"/>
        </w:rPr>
        <w:t xml:space="preserve"> (</w:t>
      </w:r>
      <w:r w:rsidR="003E2F0E">
        <w:rPr>
          <w:color w:val="000000" w:themeColor="text1"/>
        </w:rPr>
        <w:t>Reset</w:t>
      </w:r>
      <w:r>
        <w:rPr>
          <w:color w:val="000000" w:themeColor="text1"/>
        </w:rPr>
        <w:t xml:space="preserve"> password by using security questions</w:t>
      </w:r>
      <w:r w:rsidR="00DA7AFD">
        <w:rPr>
          <w:color w:val="000000" w:themeColor="text1"/>
        </w:rPr>
        <w:t xml:space="preserve"> (category of stuff inside</w:t>
      </w:r>
      <w:r>
        <w:rPr>
          <w:color w:val="000000" w:themeColor="text1"/>
        </w:rPr>
        <w:t>)</w:t>
      </w:r>
      <w:r w:rsidR="00DA7AFD">
        <w:rPr>
          <w:color w:val="000000" w:themeColor="text1"/>
        </w:rPr>
        <w:t>)</w:t>
      </w:r>
      <w:r w:rsidR="000C7D47">
        <w:rPr>
          <w:color w:val="000000" w:themeColor="text1"/>
        </w:rPr>
        <w:t>.</w:t>
      </w:r>
    </w:p>
    <w:p w14:paraId="1BDF134A" w14:textId="19D93F16" w:rsidR="00B212EA" w:rsidRDefault="00B212EA" w:rsidP="00FF4B1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Toggle the buzzer inside the website</w:t>
      </w:r>
      <w:r w:rsidR="00197391">
        <w:rPr>
          <w:color w:val="000000" w:themeColor="text1"/>
        </w:rPr>
        <w:t>.</w:t>
      </w:r>
      <w:r w:rsidR="00891970">
        <w:rPr>
          <w:color w:val="000000" w:themeColor="text1"/>
        </w:rPr>
        <w:t xml:space="preserve"> (In case you know that your drawer got stolen</w:t>
      </w:r>
      <w:r w:rsidR="00D53501">
        <w:rPr>
          <w:color w:val="000000" w:themeColor="text1"/>
        </w:rPr>
        <w:t>).</w:t>
      </w:r>
    </w:p>
    <w:p w14:paraId="7227CD82" w14:textId="464D13B6" w:rsidR="00D94EC4" w:rsidRDefault="00D94EC4" w:rsidP="00FF4B1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38469D">
        <w:rPr>
          <w:color w:val="FF0000"/>
        </w:rPr>
        <w:t>Lock the</w:t>
      </w:r>
      <w:r w:rsidR="00FD351A" w:rsidRPr="0038469D">
        <w:rPr>
          <w:color w:val="FF0000"/>
        </w:rPr>
        <w:t xml:space="preserve"> drawer</w:t>
      </w:r>
      <w:r w:rsidR="001D3A73" w:rsidRPr="0038469D">
        <w:rPr>
          <w:color w:val="FF0000"/>
        </w:rPr>
        <w:t xml:space="preserve"> permanently until toggle back</w:t>
      </w:r>
      <w:r w:rsidR="00DE23FF" w:rsidRPr="0038469D">
        <w:rPr>
          <w:color w:val="FF0000"/>
        </w:rPr>
        <w:t>up</w:t>
      </w:r>
      <w:r w:rsidR="001D3A73" w:rsidRPr="0038469D">
        <w:rPr>
          <w:color w:val="FF0000"/>
        </w:rPr>
        <w:t>. (</w:t>
      </w:r>
      <w:r w:rsidR="00582A15" w:rsidRPr="0038469D">
        <w:rPr>
          <w:color w:val="FF0000"/>
        </w:rPr>
        <w:t>Can’t</w:t>
      </w:r>
      <w:r w:rsidR="001D3A73" w:rsidRPr="0038469D">
        <w:rPr>
          <w:color w:val="FF0000"/>
        </w:rPr>
        <w:t xml:space="preserve"> be opened)</w:t>
      </w:r>
      <w:r w:rsidR="005B2AA1" w:rsidRPr="0038469D">
        <w:rPr>
          <w:color w:val="FF0000"/>
        </w:rPr>
        <w:t>.</w:t>
      </w:r>
      <w:r w:rsidR="007B3C21">
        <w:rPr>
          <w:color w:val="FF0000"/>
        </w:rPr>
        <w:t xml:space="preserve"> (Could be green but no tutorials imo)</w:t>
      </w:r>
      <w:r w:rsidR="00B02BC0">
        <w:rPr>
          <w:color w:val="FF0000"/>
        </w:rPr>
        <w:t>.</w:t>
      </w:r>
      <w:r w:rsidR="007B3C21">
        <w:rPr>
          <w:color w:val="FF0000"/>
        </w:rPr>
        <w:t>)</w:t>
      </w:r>
    </w:p>
    <w:p w14:paraId="5BE03296" w14:textId="0D4D879B" w:rsidR="00FF4B18" w:rsidRDefault="00FF4B18" w:rsidP="00FF4B1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Log the drawer status using </w:t>
      </w:r>
      <w:r w:rsidR="00D06962">
        <w:rPr>
          <w:color w:val="000000" w:themeColor="text1"/>
        </w:rPr>
        <w:t>accelerometer</w:t>
      </w:r>
      <w:r>
        <w:rPr>
          <w:color w:val="000000" w:themeColor="text1"/>
        </w:rPr>
        <w:t>.</w:t>
      </w:r>
    </w:p>
    <w:p w14:paraId="3ED94BB3" w14:textId="26AD8386" w:rsidR="0081161B" w:rsidRPr="0081161B" w:rsidRDefault="00A4659D" w:rsidP="0081161B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The inside of the drawer is dark and when opened it receives light.</w:t>
      </w:r>
    </w:p>
    <w:p w14:paraId="5501BC8D" w14:textId="40EBFB0F" w:rsidR="00A4659D" w:rsidRDefault="00FF4B18" w:rsidP="00A4659D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Forget password with security questions. (Different ones </w:t>
      </w:r>
      <w:r w:rsidR="003E2F0E">
        <w:rPr>
          <w:color w:val="000000" w:themeColor="text1"/>
        </w:rPr>
        <w:t>to the website login page.</w:t>
      </w:r>
    </w:p>
    <w:p w14:paraId="16420EB4" w14:textId="77777777" w:rsidR="000536CD" w:rsidRDefault="00FF4B18" w:rsidP="000536CD">
      <w:pPr>
        <w:pStyle w:val="ListParagraph"/>
        <w:numPr>
          <w:ilvl w:val="1"/>
          <w:numId w:val="4"/>
        </w:numPr>
        <w:rPr>
          <w:color w:val="FF0000"/>
        </w:rPr>
      </w:pPr>
      <w:r w:rsidRPr="00FF4B18">
        <w:rPr>
          <w:color w:val="FF0000"/>
        </w:rPr>
        <w:t>GPS tracking shown here (Found tutorials)</w:t>
      </w:r>
    </w:p>
    <w:p w14:paraId="7FE874D7" w14:textId="64C928B5" w:rsidR="00FF4B18" w:rsidRDefault="00FF4B18" w:rsidP="000536CD">
      <w:pPr>
        <w:pStyle w:val="ListParagraph"/>
        <w:numPr>
          <w:ilvl w:val="2"/>
          <w:numId w:val="4"/>
        </w:numPr>
        <w:rPr>
          <w:color w:val="FF0000"/>
        </w:rPr>
      </w:pPr>
      <w:r w:rsidRPr="000536CD">
        <w:rPr>
          <w:color w:val="FF0000"/>
        </w:rPr>
        <w:t xml:space="preserve">Not confirmed because </w:t>
      </w:r>
      <w:proofErr w:type="spellStart"/>
      <w:r w:rsidRPr="000536CD">
        <w:rPr>
          <w:color w:val="FF0000"/>
        </w:rPr>
        <w:t>Sumek</w:t>
      </w:r>
      <w:proofErr w:type="spellEnd"/>
      <w:r w:rsidRPr="000536CD">
        <w:rPr>
          <w:color w:val="FF0000"/>
        </w:rPr>
        <w:t xml:space="preserve"> and sources said that its jank</w:t>
      </w:r>
      <w:r w:rsidR="00A4659D" w:rsidRPr="000536CD">
        <w:rPr>
          <w:color w:val="FF0000"/>
        </w:rPr>
        <w:t>y</w:t>
      </w:r>
      <w:r w:rsidRPr="000536CD">
        <w:rPr>
          <w:color w:val="FF0000"/>
        </w:rPr>
        <w:t>.</w:t>
      </w:r>
    </w:p>
    <w:p w14:paraId="142BA45D" w14:textId="69BD0D7A" w:rsidR="003A7E20" w:rsidRPr="000536CD" w:rsidRDefault="004F3669" w:rsidP="000536CD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It’s</w:t>
      </w:r>
      <w:r w:rsidR="003A7E20">
        <w:rPr>
          <w:color w:val="FF0000"/>
        </w:rPr>
        <w:t xml:space="preserve"> not accurate</w:t>
      </w:r>
      <w:r w:rsidR="00445DE4">
        <w:rPr>
          <w:color w:val="FF0000"/>
        </w:rPr>
        <w:t xml:space="preserve"> but it could be implemented</w:t>
      </w:r>
      <w:r w:rsidR="003717EA">
        <w:rPr>
          <w:color w:val="FF0000"/>
        </w:rPr>
        <w:t>.</w:t>
      </w:r>
    </w:p>
    <w:p w14:paraId="7FBEC08A" w14:textId="77777777" w:rsidR="00AB60DB" w:rsidRDefault="00AB60DB" w:rsidP="00D64617">
      <w:pPr>
        <w:pStyle w:val="Heading1"/>
      </w:pPr>
    </w:p>
    <w:p w14:paraId="543C072E" w14:textId="77777777" w:rsidR="00AB60DB" w:rsidRDefault="00AB60DB" w:rsidP="00D64617">
      <w:pPr>
        <w:pStyle w:val="Heading1"/>
      </w:pPr>
    </w:p>
    <w:p w14:paraId="7A5DAFDF" w14:textId="53ED5E00" w:rsidR="00D64617" w:rsidRPr="00CA6B4F" w:rsidRDefault="00DB2BE4" w:rsidP="00D64617">
      <w:pPr>
        <w:pStyle w:val="Heading1"/>
      </w:pPr>
      <w:r>
        <w:t>OLED/LCD features</w:t>
      </w:r>
    </w:p>
    <w:p w14:paraId="7730EB67" w14:textId="53067CD5" w:rsidR="00D64617" w:rsidRDefault="00285A5B" w:rsidP="00285A5B">
      <w:pPr>
        <w:pStyle w:val="ListParagraph"/>
        <w:numPr>
          <w:ilvl w:val="0"/>
          <w:numId w:val="4"/>
        </w:numPr>
      </w:pPr>
      <w:r>
        <w:t>Displays the status of the drawer.</w:t>
      </w:r>
    </w:p>
    <w:p w14:paraId="3AEFD63D" w14:textId="03D0C4DA" w:rsidR="00285A5B" w:rsidRDefault="00285A5B" w:rsidP="00285A5B">
      <w:pPr>
        <w:pStyle w:val="ListParagraph"/>
        <w:numPr>
          <w:ilvl w:val="1"/>
          <w:numId w:val="4"/>
        </w:numPr>
      </w:pPr>
      <w:r>
        <w:t>Unloc</w:t>
      </w:r>
      <w:r w:rsidR="002E633A">
        <w:t>k and locked.</w:t>
      </w:r>
    </w:p>
    <w:p w14:paraId="37860A21" w14:textId="7904478C" w:rsidR="00D64617" w:rsidRPr="00ED60B5" w:rsidRDefault="00E65F7F" w:rsidP="00D64617">
      <w:pPr>
        <w:pStyle w:val="ListParagraph"/>
        <w:numPr>
          <w:ilvl w:val="1"/>
          <w:numId w:val="4"/>
        </w:numPr>
        <w:rPr>
          <w:color w:val="00B050"/>
        </w:rPr>
      </w:pPr>
      <w:r>
        <w:t>Wrong Password</w:t>
      </w:r>
      <w:r w:rsidR="00DD7AB1">
        <w:t>.</w:t>
      </w:r>
    </w:p>
    <w:p w14:paraId="4F861769" w14:textId="270E6006" w:rsidR="00E05539" w:rsidRDefault="00664D88" w:rsidP="00AB4981">
      <w:pPr>
        <w:pStyle w:val="ListParagraph"/>
        <w:numPr>
          <w:ilvl w:val="1"/>
          <w:numId w:val="4"/>
        </w:numPr>
      </w:pPr>
      <w:r>
        <w:rPr>
          <w:color w:val="auto"/>
        </w:rPr>
        <w:t>Notices (Count down timer, “Go log in to the website or s</w:t>
      </w:r>
      <w:r w:rsidR="00ED60B5">
        <w:rPr>
          <w:color w:val="auto"/>
        </w:rPr>
        <w:t>omething</w:t>
      </w:r>
      <w:r>
        <w:rPr>
          <w:color w:val="auto"/>
        </w:rPr>
        <w:t>”)</w:t>
      </w:r>
    </w:p>
    <w:p w14:paraId="6D2EED4D" w14:textId="1FE5D76C" w:rsidR="00CA6B4F" w:rsidRPr="00CA6B4F" w:rsidRDefault="00022404" w:rsidP="00AB4981">
      <w:pPr>
        <w:pStyle w:val="Heading1"/>
      </w:pPr>
      <w:r>
        <w:t>Setup Process</w:t>
      </w:r>
    </w:p>
    <w:p w14:paraId="56D5C436" w14:textId="2C4BF4CC" w:rsidR="00AD4BAE" w:rsidRDefault="00D838C4" w:rsidP="00D55E16">
      <w:pPr>
        <w:pStyle w:val="ListParagraph"/>
        <w:numPr>
          <w:ilvl w:val="0"/>
          <w:numId w:val="4"/>
        </w:numPr>
      </w:pPr>
      <w:r>
        <w:t>Drawer</w:t>
      </w:r>
    </w:p>
    <w:p w14:paraId="100EAAEE" w14:textId="11777451" w:rsidR="00D838C4" w:rsidRDefault="00D838C4" w:rsidP="00D838C4">
      <w:pPr>
        <w:pStyle w:val="ListParagraph"/>
        <w:numPr>
          <w:ilvl w:val="1"/>
          <w:numId w:val="4"/>
        </w:numPr>
      </w:pPr>
      <w:r>
        <w:t>Click the “</w:t>
      </w:r>
      <w:r w:rsidR="00051232">
        <w:t>*” button</w:t>
      </w:r>
      <w:r w:rsidR="00F64B35">
        <w:t xml:space="preserve"> on the keypad</w:t>
      </w:r>
      <w:r w:rsidR="00051232">
        <w:t xml:space="preserve"> to </w:t>
      </w:r>
      <w:r w:rsidR="00F64B35">
        <w:t>begin</w:t>
      </w:r>
      <w:r w:rsidR="00051232">
        <w:t xml:space="preserve"> the setup process.</w:t>
      </w:r>
    </w:p>
    <w:p w14:paraId="2EB5FC8D" w14:textId="457F761A" w:rsidR="004F46F3" w:rsidRDefault="004F46F3" w:rsidP="004F46F3">
      <w:pPr>
        <w:pStyle w:val="ListParagraph"/>
        <w:numPr>
          <w:ilvl w:val="2"/>
          <w:numId w:val="4"/>
        </w:numPr>
      </w:pPr>
      <w:r>
        <w:t xml:space="preserve">The OLED display will </w:t>
      </w:r>
      <w:r w:rsidR="006E4F79">
        <w:t xml:space="preserve">display a message </w:t>
      </w:r>
      <w:r w:rsidR="00ED60B5">
        <w:t>something</w:t>
      </w:r>
      <w:r w:rsidR="006E4F79">
        <w:t xml:space="preserve"> like “Click * to setup”</w:t>
      </w:r>
    </w:p>
    <w:p w14:paraId="26A028BD" w14:textId="08A222E9" w:rsidR="00425384" w:rsidRDefault="006740B6" w:rsidP="00A77690">
      <w:pPr>
        <w:pStyle w:val="ListParagraph"/>
        <w:numPr>
          <w:ilvl w:val="1"/>
          <w:numId w:val="4"/>
        </w:numPr>
      </w:pPr>
      <w:r>
        <w:t>Setup your fingerprin</w:t>
      </w:r>
      <w:r w:rsidR="00AF74B3">
        <w:t>t</w:t>
      </w:r>
      <w:r w:rsidR="00F51342">
        <w:t>.</w:t>
      </w:r>
    </w:p>
    <w:p w14:paraId="52C93952" w14:textId="44E801AD" w:rsidR="00CC123F" w:rsidRDefault="004F46F3" w:rsidP="00CC123F">
      <w:pPr>
        <w:pStyle w:val="ListParagraph"/>
        <w:numPr>
          <w:ilvl w:val="2"/>
          <w:numId w:val="4"/>
        </w:numPr>
      </w:pPr>
      <w:r>
        <w:t xml:space="preserve">The OLED display will display </w:t>
      </w:r>
      <w:r w:rsidR="00ED60B5">
        <w:t>something</w:t>
      </w:r>
      <w:r>
        <w:t xml:space="preserve"> like “Place your finger on the fingerprint scanner</w:t>
      </w:r>
      <w:r w:rsidR="00A67272">
        <w:t>”</w:t>
      </w:r>
      <w:r>
        <w:t>.</w:t>
      </w:r>
    </w:p>
    <w:p w14:paraId="03B05C89" w14:textId="00CAE417" w:rsidR="001704F2" w:rsidRDefault="001704F2" w:rsidP="001704F2">
      <w:pPr>
        <w:pStyle w:val="ListParagraph"/>
        <w:numPr>
          <w:ilvl w:val="1"/>
          <w:numId w:val="4"/>
        </w:numPr>
      </w:pPr>
      <w:r>
        <w:t>Confirm the fingerprint scan by clicking the</w:t>
      </w:r>
      <w:r w:rsidR="007C6265">
        <w:t xml:space="preserve"> “#”</w:t>
      </w:r>
    </w:p>
    <w:p w14:paraId="521EEB67" w14:textId="2CCD4982" w:rsidR="00051232" w:rsidRDefault="00F64B35" w:rsidP="00D838C4">
      <w:pPr>
        <w:pStyle w:val="ListParagraph"/>
        <w:numPr>
          <w:ilvl w:val="1"/>
          <w:numId w:val="4"/>
        </w:numPr>
      </w:pPr>
      <w:r>
        <w:t>Enter your password and hit “#”</w:t>
      </w:r>
      <w:r w:rsidR="00156294">
        <w:t xml:space="preserve"> </w:t>
      </w:r>
      <w:r w:rsidR="001355CB">
        <w:t>to save the password.</w:t>
      </w:r>
    </w:p>
    <w:p w14:paraId="5A89CE00" w14:textId="74C51936" w:rsidR="006E4F79" w:rsidRDefault="00CC123F" w:rsidP="006E4F79">
      <w:pPr>
        <w:pStyle w:val="ListParagraph"/>
        <w:numPr>
          <w:ilvl w:val="2"/>
          <w:numId w:val="4"/>
        </w:numPr>
      </w:pPr>
      <w:r>
        <w:t xml:space="preserve">The OLED will show </w:t>
      </w:r>
      <w:r w:rsidR="00ED60B5">
        <w:t>something</w:t>
      </w:r>
      <w:r>
        <w:t xml:space="preserve"> like “Type your password.”</w:t>
      </w:r>
    </w:p>
    <w:p w14:paraId="580B1385" w14:textId="3A349434" w:rsidR="00664D88" w:rsidRDefault="001355CB" w:rsidP="004F5DE4">
      <w:pPr>
        <w:pStyle w:val="ListParagraph"/>
        <w:numPr>
          <w:ilvl w:val="1"/>
          <w:numId w:val="4"/>
        </w:numPr>
      </w:pPr>
      <w:r>
        <w:t>Confirm the password you just set</w:t>
      </w:r>
      <w:r w:rsidR="001D7369">
        <w:t xml:space="preserve"> by entering the password </w:t>
      </w:r>
      <w:r w:rsidR="001204D0">
        <w:t>again and hit “#”</w:t>
      </w:r>
    </w:p>
    <w:p w14:paraId="4F35F0ED" w14:textId="6BFF6B69" w:rsidR="00A27DB9" w:rsidRDefault="001D7369" w:rsidP="001D7369">
      <w:pPr>
        <w:pStyle w:val="ListParagraph"/>
        <w:numPr>
          <w:ilvl w:val="2"/>
          <w:numId w:val="4"/>
        </w:numPr>
      </w:pPr>
      <w:r>
        <w:rPr>
          <w:lang w:bidi="th-TH"/>
        </w:rPr>
        <w:t xml:space="preserve">The OLED will show </w:t>
      </w:r>
      <w:r w:rsidR="00ED60B5">
        <w:rPr>
          <w:lang w:bidi="th-TH"/>
        </w:rPr>
        <w:t>something</w:t>
      </w:r>
      <w:r>
        <w:rPr>
          <w:lang w:bidi="th-TH"/>
        </w:rPr>
        <w:t xml:space="preserve"> like “Confirm your password</w:t>
      </w:r>
      <w:r w:rsidR="001204D0">
        <w:rPr>
          <w:lang w:bidi="th-TH"/>
        </w:rPr>
        <w:t>”</w:t>
      </w:r>
    </w:p>
    <w:p w14:paraId="2A1E5894" w14:textId="19F7E9DB" w:rsidR="00F45864" w:rsidRDefault="001355CB" w:rsidP="00400909">
      <w:pPr>
        <w:pStyle w:val="ListParagraph"/>
        <w:numPr>
          <w:ilvl w:val="1"/>
          <w:numId w:val="4"/>
        </w:numPr>
      </w:pPr>
      <w:r>
        <w:t xml:space="preserve">The drawer is now locked </w:t>
      </w:r>
      <w:r w:rsidR="00C736B7">
        <w:t>with the passcode</w:t>
      </w:r>
      <w:r w:rsidR="008B714A">
        <w:t xml:space="preserve"> and fingerprint</w:t>
      </w:r>
      <w:r w:rsidR="00C736B7">
        <w:t>.</w:t>
      </w:r>
    </w:p>
    <w:p w14:paraId="56D345FB" w14:textId="2ADA3554" w:rsidR="00242463" w:rsidRDefault="00242463" w:rsidP="00242463">
      <w:pPr>
        <w:pStyle w:val="ListParagraph"/>
        <w:numPr>
          <w:ilvl w:val="2"/>
          <w:numId w:val="4"/>
        </w:numPr>
      </w:pPr>
      <w:r>
        <w:t>The OLED panel will show:</w:t>
      </w:r>
    </w:p>
    <w:p w14:paraId="103CA239" w14:textId="779CCB76" w:rsidR="00242463" w:rsidRDefault="00242463" w:rsidP="00242463">
      <w:pPr>
        <w:pStyle w:val="ListParagraph"/>
        <w:numPr>
          <w:ilvl w:val="3"/>
          <w:numId w:val="4"/>
        </w:numPr>
      </w:pPr>
      <w:r>
        <w:t>The status that of the locker which is “Locked”</w:t>
      </w:r>
    </w:p>
    <w:p w14:paraId="16DAC6F7" w14:textId="225B2D94" w:rsidR="00F45864" w:rsidRDefault="00242463" w:rsidP="00EE0BD4">
      <w:pPr>
        <w:pStyle w:val="ListParagraph"/>
        <w:numPr>
          <w:ilvl w:val="3"/>
          <w:numId w:val="4"/>
        </w:numPr>
      </w:pPr>
      <w:r>
        <w:t>Shows “Enter your password</w:t>
      </w:r>
      <w:r w:rsidR="00B22587">
        <w:t xml:space="preserve"> or scan your </w:t>
      </w:r>
      <w:r w:rsidR="00D87541">
        <w:t>fingerprint</w:t>
      </w:r>
      <w:r>
        <w:t>”</w:t>
      </w:r>
    </w:p>
    <w:p w14:paraId="19F0263E" w14:textId="78A522FE" w:rsidR="00F45864" w:rsidRDefault="00326310" w:rsidP="00400909">
      <w:pPr>
        <w:pStyle w:val="ListParagraph"/>
        <w:numPr>
          <w:ilvl w:val="1"/>
          <w:numId w:val="4"/>
        </w:numPr>
      </w:pPr>
      <w:r>
        <w:t>The</w:t>
      </w:r>
      <w:r w:rsidR="00E05539">
        <w:t xml:space="preserve"> OLED display</w:t>
      </w:r>
      <w:r>
        <w:t xml:space="preserve"> then shows the notic</w:t>
      </w:r>
      <w:r w:rsidR="00D025FE">
        <w:t>e “Go setup your security questions at the web</w:t>
      </w:r>
      <w:r w:rsidR="00F45864">
        <w:t xml:space="preserve"> interface of this drawer</w:t>
      </w:r>
      <w:r w:rsidR="00D87541">
        <w:t>”</w:t>
      </w:r>
      <w:r w:rsidR="00F45864">
        <w:t xml:space="preserve">. (Shows the IP of the drawer or </w:t>
      </w:r>
      <w:r w:rsidR="00CF4E72">
        <w:t>the free domain address</w:t>
      </w:r>
      <w:r w:rsidR="00F45864">
        <w:t>).</w:t>
      </w:r>
    </w:p>
    <w:p w14:paraId="3C3D0936" w14:textId="049D0544" w:rsidR="00895D8A" w:rsidRDefault="00895D8A" w:rsidP="00400909">
      <w:pPr>
        <w:pStyle w:val="ListParagraph"/>
        <w:numPr>
          <w:ilvl w:val="1"/>
          <w:numId w:val="4"/>
        </w:numPr>
      </w:pPr>
      <w:r>
        <w:t>After setting up th</w:t>
      </w:r>
      <w:r w:rsidR="00A043E0">
        <w:t xml:space="preserve">e website stuff, </w:t>
      </w:r>
      <w:r w:rsidR="00E05539">
        <w:t>the drawer is ready to be use with all functionalities.</w:t>
      </w:r>
    </w:p>
    <w:p w14:paraId="1C9723D4" w14:textId="26658EF6" w:rsidR="00400909" w:rsidRDefault="00400909" w:rsidP="00400909">
      <w:pPr>
        <w:pStyle w:val="ListParagraph"/>
        <w:numPr>
          <w:ilvl w:val="0"/>
          <w:numId w:val="4"/>
        </w:numPr>
      </w:pPr>
      <w:r>
        <w:t>Website</w:t>
      </w:r>
    </w:p>
    <w:p w14:paraId="212A29FE" w14:textId="32CD44C3" w:rsidR="00400909" w:rsidRDefault="00400909" w:rsidP="00400909">
      <w:pPr>
        <w:pStyle w:val="ListParagraph"/>
        <w:numPr>
          <w:ilvl w:val="1"/>
          <w:numId w:val="4"/>
        </w:numPr>
      </w:pPr>
      <w:r>
        <w:t xml:space="preserve">Log in to the website using the drawer’s IP address </w:t>
      </w:r>
      <w:r w:rsidRPr="00A9565D">
        <w:rPr>
          <w:color w:val="FF0000"/>
        </w:rPr>
        <w:t xml:space="preserve">(or a </w:t>
      </w:r>
      <w:r w:rsidR="00D73D9E" w:rsidRPr="00A9565D">
        <w:rPr>
          <w:color w:val="FF0000"/>
        </w:rPr>
        <w:t xml:space="preserve">free domain </w:t>
      </w:r>
      <w:r w:rsidR="00CF4E72">
        <w:rPr>
          <w:color w:val="FF0000"/>
        </w:rPr>
        <w:t>address</w:t>
      </w:r>
      <w:r w:rsidR="00D73D9E" w:rsidRPr="00A9565D">
        <w:rPr>
          <w:color w:val="FF0000"/>
        </w:rPr>
        <w:t>)</w:t>
      </w:r>
      <w:r w:rsidRPr="00A9565D">
        <w:rPr>
          <w:color w:val="FF0000"/>
        </w:rPr>
        <w:t xml:space="preserve"> </w:t>
      </w:r>
      <w:r>
        <w:t>(like a security camera)</w:t>
      </w:r>
      <w:r w:rsidR="00A9565D">
        <w:t>.</w:t>
      </w:r>
    </w:p>
    <w:p w14:paraId="77217860" w14:textId="3870C69F" w:rsidR="00735256" w:rsidRDefault="00CF4E72" w:rsidP="00735256">
      <w:pPr>
        <w:pStyle w:val="ListParagraph"/>
        <w:numPr>
          <w:ilvl w:val="1"/>
          <w:numId w:val="4"/>
        </w:numPr>
      </w:pPr>
      <w:r>
        <w:t xml:space="preserve">The website then prompts the users to setup the </w:t>
      </w:r>
      <w:r w:rsidR="00AC6049">
        <w:t>username, password, and security questions to login to the website. (Different from the drawer).</w:t>
      </w:r>
    </w:p>
    <w:p w14:paraId="23A24B00" w14:textId="700CBE29" w:rsidR="00AC6049" w:rsidRDefault="00AC6049" w:rsidP="00AC6049">
      <w:pPr>
        <w:pStyle w:val="ListParagraph"/>
        <w:numPr>
          <w:ilvl w:val="1"/>
          <w:numId w:val="4"/>
        </w:numPr>
      </w:pPr>
      <w:r>
        <w:t xml:space="preserve">The user then logins with their </w:t>
      </w:r>
      <w:r w:rsidR="00605375">
        <w:t xml:space="preserve">credentials to setup something related to the </w:t>
      </w:r>
      <w:r w:rsidR="00363105">
        <w:t>drawer’s password.</w:t>
      </w:r>
    </w:p>
    <w:p w14:paraId="69952751" w14:textId="77777777" w:rsidR="00ED60B5" w:rsidRDefault="00ED60B5" w:rsidP="00D87541">
      <w:pPr>
        <w:pStyle w:val="ListParagraph"/>
        <w:ind w:left="1440"/>
      </w:pPr>
    </w:p>
    <w:p w14:paraId="4A1A76C6" w14:textId="77777777" w:rsidR="00ED60B5" w:rsidRDefault="00ED60B5" w:rsidP="00ED60B5">
      <w:pPr>
        <w:pStyle w:val="ListParagraph"/>
        <w:ind w:left="1440"/>
      </w:pPr>
    </w:p>
    <w:p w14:paraId="0BFA25D6" w14:textId="77777777" w:rsidR="00ED60B5" w:rsidRDefault="00ED60B5" w:rsidP="00ED60B5">
      <w:pPr>
        <w:pStyle w:val="ListParagraph"/>
        <w:ind w:left="1440"/>
      </w:pPr>
    </w:p>
    <w:p w14:paraId="4F5A537F" w14:textId="77777777" w:rsidR="00ED60B5" w:rsidRDefault="00ED60B5" w:rsidP="00ED60B5">
      <w:pPr>
        <w:pStyle w:val="ListParagraph"/>
        <w:ind w:left="1440"/>
      </w:pPr>
    </w:p>
    <w:p w14:paraId="1E954B82" w14:textId="77777777" w:rsidR="00ED60B5" w:rsidRDefault="00ED60B5" w:rsidP="00ED60B5">
      <w:pPr>
        <w:pStyle w:val="ListParagraph"/>
        <w:ind w:left="1440"/>
      </w:pPr>
    </w:p>
    <w:p w14:paraId="6ECA5279" w14:textId="77777777" w:rsidR="00ED60B5" w:rsidRDefault="00ED60B5" w:rsidP="00ED60B5">
      <w:pPr>
        <w:pStyle w:val="ListParagraph"/>
        <w:ind w:left="1440"/>
      </w:pPr>
    </w:p>
    <w:p w14:paraId="1A409BC5" w14:textId="77777777" w:rsidR="00ED60B5" w:rsidRDefault="00ED60B5" w:rsidP="00ED60B5">
      <w:pPr>
        <w:pStyle w:val="ListParagraph"/>
        <w:ind w:left="1440"/>
      </w:pPr>
    </w:p>
    <w:p w14:paraId="14A4CB9D" w14:textId="3E483379" w:rsidR="00E41DAF" w:rsidRPr="00ED60B5" w:rsidRDefault="00363105" w:rsidP="00ED60B5">
      <w:pPr>
        <w:pStyle w:val="ListParagraph"/>
        <w:numPr>
          <w:ilvl w:val="1"/>
          <w:numId w:val="4"/>
        </w:numPr>
      </w:pPr>
      <w:r>
        <w:t>The website then prompts the user to make security questions for the drawer</w:t>
      </w:r>
      <w:r w:rsidR="000D232F">
        <w:t xml:space="preserve"> in case yo</w:t>
      </w:r>
      <w:r w:rsidR="000536CD">
        <w:t>u forgot the passcode</w:t>
      </w:r>
      <w:r w:rsidR="000D232F">
        <w:t>.</w:t>
      </w:r>
    </w:p>
    <w:p w14:paraId="27E381B4" w14:textId="199F7052" w:rsidR="007C28D9" w:rsidRPr="007C28D9" w:rsidRDefault="007C28D9" w:rsidP="007C28D9">
      <w:pPr>
        <w:pStyle w:val="ListParagraph"/>
        <w:numPr>
          <w:ilvl w:val="2"/>
          <w:numId w:val="4"/>
        </w:numPr>
        <w:rPr>
          <w:color w:val="00B050"/>
        </w:rPr>
      </w:pPr>
      <w:r>
        <w:t>I</w:t>
      </w:r>
      <w:r w:rsidR="000536CD">
        <w:t>t will show you the password</w:t>
      </w:r>
      <w:r>
        <w:t xml:space="preserve"> </w:t>
      </w:r>
      <w:r w:rsidRPr="007C28D9">
        <w:rPr>
          <w:color w:val="00B050"/>
        </w:rPr>
        <w:t>or have a button to let the user go reset at the drawer.</w:t>
      </w:r>
    </w:p>
    <w:p w14:paraId="503B4B7D" w14:textId="218120E9" w:rsidR="00B8381D" w:rsidRDefault="007C28D9" w:rsidP="00AB4981">
      <w:pPr>
        <w:pStyle w:val="ListParagraph"/>
        <w:numPr>
          <w:ilvl w:val="1"/>
          <w:numId w:val="4"/>
        </w:numPr>
      </w:pPr>
      <w:r>
        <w:t>The</w:t>
      </w:r>
      <w:r w:rsidR="00895D8A">
        <w:t xml:space="preserve"> setup on website is finish and the user could login and log out at </w:t>
      </w:r>
      <w:r w:rsidR="00BF0BC1">
        <w:t>any time</w:t>
      </w:r>
      <w:r w:rsidR="00895D8A">
        <w:t>.</w:t>
      </w:r>
    </w:p>
    <w:p w14:paraId="4614AC15" w14:textId="64E56AB3" w:rsidR="00CA6B4F" w:rsidRPr="00CA6B4F" w:rsidRDefault="007436B9" w:rsidP="00AB4981">
      <w:pPr>
        <w:pStyle w:val="Heading1"/>
      </w:pPr>
      <w:r>
        <w:t>Using the drawer</w:t>
      </w:r>
    </w:p>
    <w:p w14:paraId="674EB5A0" w14:textId="77777777" w:rsidR="000052EE" w:rsidRDefault="00D32F77" w:rsidP="00D32F77">
      <w:pPr>
        <w:pStyle w:val="ListParagraph"/>
        <w:numPr>
          <w:ilvl w:val="0"/>
          <w:numId w:val="4"/>
        </w:numPr>
      </w:pPr>
      <w:r>
        <w:t>Unlockin</w:t>
      </w:r>
      <w:r w:rsidR="000052EE">
        <w:t>g</w:t>
      </w:r>
    </w:p>
    <w:p w14:paraId="71D8F33B" w14:textId="77777777" w:rsidR="000052EE" w:rsidRDefault="000052EE" w:rsidP="000052EE">
      <w:pPr>
        <w:pStyle w:val="ListParagraph"/>
        <w:numPr>
          <w:ilvl w:val="1"/>
          <w:numId w:val="4"/>
        </w:numPr>
      </w:pPr>
      <w:r>
        <w:t>Scan the fingerprint or type the passcode.</w:t>
      </w:r>
    </w:p>
    <w:p w14:paraId="28F3D92C" w14:textId="1983143A" w:rsidR="00E26A28" w:rsidRPr="00E26A28" w:rsidRDefault="000052EE" w:rsidP="00E26A28">
      <w:pPr>
        <w:pStyle w:val="ListParagraph"/>
        <w:numPr>
          <w:ilvl w:val="1"/>
          <w:numId w:val="4"/>
        </w:numPr>
      </w:pPr>
      <w:r>
        <w:t xml:space="preserve">The drawer then unlocks and </w:t>
      </w:r>
      <w:r w:rsidRPr="00E26A28">
        <w:rPr>
          <w:color w:val="00B050"/>
        </w:rPr>
        <w:t>opens automatically</w:t>
      </w:r>
      <w:r w:rsidR="00E26A28">
        <w:rPr>
          <w:color w:val="00B050"/>
        </w:rPr>
        <w:t>.</w:t>
      </w:r>
    </w:p>
    <w:p w14:paraId="08D9B0AC" w14:textId="1D798253" w:rsidR="005A1DE4" w:rsidRPr="005A1DE4" w:rsidRDefault="00CD0523" w:rsidP="005A1DE4">
      <w:pPr>
        <w:pStyle w:val="ListParagraph"/>
        <w:numPr>
          <w:ilvl w:val="1"/>
          <w:numId w:val="4"/>
        </w:numPr>
      </w:pPr>
      <w:r>
        <w:rPr>
          <w:color w:val="000000" w:themeColor="text1"/>
        </w:rPr>
        <w:t>After taking things out or putting things in, close the drawer and hits the lock button.</w:t>
      </w:r>
      <w:r w:rsidR="00195367">
        <w:rPr>
          <w:color w:val="000000" w:themeColor="text1"/>
        </w:rPr>
        <w:t xml:space="preserve"> </w:t>
      </w:r>
      <w:r w:rsidR="00195367" w:rsidRPr="00195367">
        <w:rPr>
          <w:color w:val="00B050"/>
        </w:rPr>
        <w:t>(Or locks automatically)</w:t>
      </w:r>
      <w:r w:rsidR="00195367">
        <w:rPr>
          <w:color w:val="00B050"/>
        </w:rPr>
        <w:t>.</w:t>
      </w:r>
    </w:p>
    <w:p w14:paraId="59897B86" w14:textId="117E502C" w:rsidR="005A1DE4" w:rsidRDefault="005A1DE4" w:rsidP="005A1DE4">
      <w:pPr>
        <w:pStyle w:val="ListParagraph"/>
        <w:numPr>
          <w:ilvl w:val="0"/>
          <w:numId w:val="4"/>
        </w:numPr>
      </w:pPr>
      <w:r>
        <w:rPr>
          <w:color w:val="000000" w:themeColor="text1"/>
        </w:rPr>
        <w:t>Reset the password</w:t>
      </w:r>
      <w:r w:rsidR="00A644C2">
        <w:rPr>
          <w:color w:val="000000" w:themeColor="text1"/>
        </w:rPr>
        <w:t xml:space="preserve"> (drawer)</w:t>
      </w:r>
      <w:r>
        <w:rPr>
          <w:color w:val="000000" w:themeColor="text1"/>
        </w:rPr>
        <w:t>.</w:t>
      </w:r>
    </w:p>
    <w:p w14:paraId="171E878E" w14:textId="2614751F" w:rsidR="005A1DE4" w:rsidRDefault="005A1DE4" w:rsidP="005A1DE4">
      <w:pPr>
        <w:pStyle w:val="ListParagraph"/>
        <w:numPr>
          <w:ilvl w:val="1"/>
          <w:numId w:val="4"/>
        </w:numPr>
      </w:pPr>
      <w:r>
        <w:t>Unlocks the drawer first and hit “*”</w:t>
      </w:r>
      <w:r w:rsidR="00211C46">
        <w:t xml:space="preserve"> when the drawer is still unlocked to set the password again (Similar process to setup but without the website part).</w:t>
      </w:r>
    </w:p>
    <w:p w14:paraId="61FF34A8" w14:textId="71C36B53" w:rsidR="00211C46" w:rsidRPr="00105C93" w:rsidRDefault="00211C46" w:rsidP="005A1DE4">
      <w:pPr>
        <w:pStyle w:val="ListParagraph"/>
        <w:numPr>
          <w:ilvl w:val="1"/>
          <w:numId w:val="4"/>
        </w:numPr>
      </w:pPr>
      <w:r w:rsidRPr="00105C93">
        <w:rPr>
          <w:color w:val="FF0000"/>
        </w:rPr>
        <w:t>The password could be reset on the website</w:t>
      </w:r>
      <w:r w:rsidR="001707C4" w:rsidRPr="00105C93">
        <w:rPr>
          <w:color w:val="FF0000"/>
        </w:rPr>
        <w:t>.</w:t>
      </w:r>
    </w:p>
    <w:p w14:paraId="0E71EB25" w14:textId="55529A72" w:rsidR="00105C93" w:rsidRPr="00105C93" w:rsidRDefault="00105C93" w:rsidP="00105C93">
      <w:pPr>
        <w:pStyle w:val="ListParagraph"/>
        <w:numPr>
          <w:ilvl w:val="0"/>
          <w:numId w:val="4"/>
        </w:numPr>
      </w:pPr>
      <w:r>
        <w:rPr>
          <w:color w:val="000000" w:themeColor="text1"/>
        </w:rPr>
        <w:t>Forget the password</w:t>
      </w:r>
      <w:r w:rsidR="009E2F81">
        <w:rPr>
          <w:color w:val="000000" w:themeColor="text1"/>
        </w:rPr>
        <w:t xml:space="preserve"> (drawer)</w:t>
      </w:r>
      <w:r>
        <w:rPr>
          <w:color w:val="000000" w:themeColor="text1"/>
        </w:rPr>
        <w:t>.</w:t>
      </w:r>
      <w:r w:rsidR="002B3AB1">
        <w:rPr>
          <w:color w:val="000000" w:themeColor="text1"/>
        </w:rPr>
        <w:t xml:space="preserve"> (Does not want to reset).</w:t>
      </w:r>
    </w:p>
    <w:p w14:paraId="6642C080" w14:textId="750C810E" w:rsidR="00105C93" w:rsidRDefault="009E57DD" w:rsidP="00105C93">
      <w:pPr>
        <w:pStyle w:val="ListParagraph"/>
        <w:numPr>
          <w:ilvl w:val="1"/>
          <w:numId w:val="4"/>
        </w:numPr>
      </w:pPr>
      <w:r>
        <w:t xml:space="preserve">Log </w:t>
      </w:r>
      <w:r w:rsidR="00E52819">
        <w:t>on</w:t>
      </w:r>
      <w:r>
        <w:t xml:space="preserve"> the websi</w:t>
      </w:r>
      <w:r w:rsidR="009E2F81">
        <w:t>te/web server.</w:t>
      </w:r>
    </w:p>
    <w:p w14:paraId="083D6543" w14:textId="3A57C1F9" w:rsidR="00FD6EFD" w:rsidRDefault="009E2F81" w:rsidP="00FD6EFD">
      <w:pPr>
        <w:pStyle w:val="ListParagraph"/>
        <w:numPr>
          <w:ilvl w:val="1"/>
          <w:numId w:val="4"/>
        </w:numPr>
      </w:pPr>
      <w:r>
        <w:t xml:space="preserve">Go to the </w:t>
      </w:r>
      <w:r w:rsidR="00C9037C">
        <w:t>forget password tab.</w:t>
      </w:r>
    </w:p>
    <w:p w14:paraId="53B93C0E" w14:textId="321529DF" w:rsidR="00C9037C" w:rsidRDefault="00C9037C" w:rsidP="00FD6EFD">
      <w:pPr>
        <w:pStyle w:val="ListParagraph"/>
        <w:numPr>
          <w:ilvl w:val="1"/>
          <w:numId w:val="4"/>
        </w:numPr>
      </w:pPr>
      <w:r>
        <w:t>Answer the security questions.</w:t>
      </w:r>
    </w:p>
    <w:p w14:paraId="6774E647" w14:textId="49C127AD" w:rsidR="00D2487E" w:rsidRDefault="00D2487E" w:rsidP="00D2487E">
      <w:pPr>
        <w:pStyle w:val="ListParagraph"/>
        <w:numPr>
          <w:ilvl w:val="1"/>
          <w:numId w:val="4"/>
        </w:numPr>
      </w:pPr>
      <w:r>
        <w:t>The website then shows you the password.</w:t>
      </w:r>
    </w:p>
    <w:p w14:paraId="121BF955" w14:textId="70B8B97F" w:rsidR="00D2487E" w:rsidRDefault="0008464B" w:rsidP="00D2487E">
      <w:pPr>
        <w:pStyle w:val="ListParagraph"/>
        <w:numPr>
          <w:ilvl w:val="0"/>
          <w:numId w:val="4"/>
        </w:numPr>
      </w:pPr>
      <w:r>
        <w:t xml:space="preserve">Reset </w:t>
      </w:r>
      <w:r w:rsidR="00D2487E">
        <w:t>the password/username (website).</w:t>
      </w:r>
    </w:p>
    <w:p w14:paraId="6716E8FC" w14:textId="18DD3BB0" w:rsidR="00A644C2" w:rsidRDefault="00D2487E" w:rsidP="00A644C2">
      <w:pPr>
        <w:pStyle w:val="ListParagraph"/>
        <w:numPr>
          <w:ilvl w:val="1"/>
          <w:numId w:val="4"/>
        </w:numPr>
      </w:pPr>
      <w:r>
        <w:t>Click forget the password</w:t>
      </w:r>
      <w:r w:rsidR="00B8381D">
        <w:t>/username</w:t>
      </w:r>
      <w:r w:rsidR="00A644C2">
        <w:t>.</w:t>
      </w:r>
    </w:p>
    <w:p w14:paraId="247C8363" w14:textId="6F17856F" w:rsidR="006E44AA" w:rsidRDefault="0008464B" w:rsidP="00A644C2">
      <w:pPr>
        <w:pStyle w:val="ListParagraph"/>
        <w:numPr>
          <w:ilvl w:val="1"/>
          <w:numId w:val="4"/>
        </w:numPr>
      </w:pPr>
      <w:r>
        <w:t>Answer the security questions.</w:t>
      </w:r>
    </w:p>
    <w:p w14:paraId="7466F074" w14:textId="6E690F16" w:rsidR="0008464B" w:rsidRPr="00CA6B4F" w:rsidRDefault="0008464B" w:rsidP="00A644C2">
      <w:pPr>
        <w:pStyle w:val="ListParagraph"/>
        <w:numPr>
          <w:ilvl w:val="1"/>
          <w:numId w:val="4"/>
        </w:numPr>
      </w:pPr>
      <w:r>
        <w:t>The website then allows you to make a new password to login.</w:t>
      </w:r>
    </w:p>
    <w:p w14:paraId="6C616360" w14:textId="0A3BB2BA" w:rsidR="00CA6B4F" w:rsidRPr="00CA6B4F" w:rsidRDefault="00437E36" w:rsidP="00AB4981">
      <w:pPr>
        <w:pStyle w:val="Heading1"/>
      </w:pPr>
      <w:r>
        <w:t>Security measures</w:t>
      </w:r>
    </w:p>
    <w:p w14:paraId="6F2E561B" w14:textId="58C4EE02" w:rsidR="00CA6B4F" w:rsidRPr="00CA6B4F" w:rsidRDefault="006E2490" w:rsidP="006E2490">
      <w:pPr>
        <w:pStyle w:val="ListParagraph"/>
        <w:numPr>
          <w:ilvl w:val="0"/>
          <w:numId w:val="4"/>
        </w:numPr>
      </w:pPr>
      <w:r>
        <w:t>Fingerprint sensor</w:t>
      </w:r>
      <w:r w:rsidR="003163DF">
        <w:t>.</w:t>
      </w:r>
    </w:p>
    <w:p w14:paraId="0C5CE871" w14:textId="62D54F6F" w:rsidR="006B24FB" w:rsidRDefault="003163DF" w:rsidP="006E2490">
      <w:pPr>
        <w:pStyle w:val="ListParagraph"/>
        <w:numPr>
          <w:ilvl w:val="0"/>
          <w:numId w:val="4"/>
        </w:numPr>
      </w:pPr>
      <w:r>
        <w:t>Passcode.</w:t>
      </w:r>
    </w:p>
    <w:p w14:paraId="6037D3CB" w14:textId="6B376A98" w:rsidR="003163DF" w:rsidRDefault="003163DF" w:rsidP="006E2490">
      <w:pPr>
        <w:pStyle w:val="ListParagraph"/>
        <w:numPr>
          <w:ilvl w:val="0"/>
          <w:numId w:val="4"/>
        </w:numPr>
      </w:pPr>
      <w:r>
        <w:t>Security questions verifications.</w:t>
      </w:r>
    </w:p>
    <w:p w14:paraId="48014A52" w14:textId="4EEBEA74" w:rsidR="001470B4" w:rsidRDefault="001470B4" w:rsidP="006E2490">
      <w:pPr>
        <w:pStyle w:val="ListParagraph"/>
        <w:numPr>
          <w:ilvl w:val="0"/>
          <w:numId w:val="4"/>
        </w:numPr>
      </w:pPr>
      <w:r>
        <w:t>Buzzer alarm</w:t>
      </w:r>
      <w:r w:rsidR="00ED60B5">
        <w:t>.</w:t>
      </w:r>
    </w:p>
    <w:p w14:paraId="57C72604" w14:textId="72EB7B73" w:rsidR="007A4F19" w:rsidRPr="00CA6B4F" w:rsidRDefault="007A4F19" w:rsidP="006E2490">
      <w:pPr>
        <w:pStyle w:val="ListParagraph"/>
        <w:numPr>
          <w:ilvl w:val="0"/>
          <w:numId w:val="4"/>
        </w:numPr>
      </w:pPr>
      <w:r>
        <w:t>Permanent lock</w:t>
      </w:r>
      <w:r w:rsidR="00ED60B5">
        <w:t>.</w:t>
      </w:r>
    </w:p>
    <w:p w14:paraId="05CBC169" w14:textId="7C3213B4" w:rsidR="00ED60B5" w:rsidRDefault="00ED60B5" w:rsidP="00ED60B5">
      <w:pPr>
        <w:pStyle w:val="Heading1"/>
      </w:pPr>
      <w:r>
        <w:t>Ease of use features</w:t>
      </w:r>
    </w:p>
    <w:p w14:paraId="0E870986" w14:textId="3E532DFD" w:rsidR="00ED60B5" w:rsidRDefault="00ED60B5" w:rsidP="00ED60B5">
      <w:pPr>
        <w:pStyle w:val="ListParagraph"/>
        <w:numPr>
          <w:ilvl w:val="0"/>
          <w:numId w:val="5"/>
        </w:numPr>
      </w:pPr>
      <w:r>
        <w:t>Automatic locking</w:t>
      </w:r>
    </w:p>
    <w:p w14:paraId="3CB2BE27" w14:textId="7350EFA3" w:rsidR="00593200" w:rsidRPr="00E66401" w:rsidRDefault="00ED60B5" w:rsidP="00E66401">
      <w:pPr>
        <w:pStyle w:val="ListParagraph"/>
        <w:numPr>
          <w:ilvl w:val="0"/>
          <w:numId w:val="5"/>
        </w:numPr>
        <w:rPr>
          <w:color w:val="00B050"/>
        </w:rPr>
      </w:pPr>
      <w:r w:rsidRPr="00E66401">
        <w:rPr>
          <w:color w:val="00B050"/>
        </w:rPr>
        <w:lastRenderedPageBreak/>
        <w:t>Automatic opening</w:t>
      </w:r>
      <w:r w:rsidR="00187341" w:rsidRPr="00E66401">
        <w:rPr>
          <w:color w:val="00B050"/>
        </w:rPr>
        <w:t xml:space="preserve"> and closing</w:t>
      </w:r>
      <w:r w:rsidR="001F560D" w:rsidRPr="00E66401">
        <w:rPr>
          <w:color w:val="00B050"/>
        </w:rPr>
        <w:t>.</w:t>
      </w:r>
    </w:p>
    <w:p w14:paraId="2DE375B7" w14:textId="77777777" w:rsidR="00ED60B5" w:rsidRPr="00CA6B4F" w:rsidRDefault="00ED60B5" w:rsidP="00ED60B5"/>
    <w:p w14:paraId="6178C31E" w14:textId="7AED61C2" w:rsidR="00DB68A5" w:rsidRDefault="00DB68A5" w:rsidP="00DB68A5">
      <w:pPr>
        <w:pStyle w:val="Heading1"/>
      </w:pPr>
      <w:r>
        <w:t>Work Distribution</w:t>
      </w:r>
    </w:p>
    <w:p w14:paraId="5FAA29F1" w14:textId="7B04946C" w:rsidR="00AB4981" w:rsidRDefault="00845375" w:rsidP="00DB68A5">
      <w:pPr>
        <w:numPr>
          <w:ilvl w:val="0"/>
          <w:numId w:val="5"/>
        </w:numPr>
        <w:contextualSpacing/>
      </w:pPr>
      <w:r>
        <w:t>Locking Mechanism</w:t>
      </w:r>
      <w:r w:rsidR="007E6DEB">
        <w:t xml:space="preserve"> </w:t>
      </w:r>
    </w:p>
    <w:p w14:paraId="0F9D2312" w14:textId="73095616" w:rsidR="00DB68A5" w:rsidRDefault="00845375" w:rsidP="00845375">
      <w:pPr>
        <w:numPr>
          <w:ilvl w:val="1"/>
          <w:numId w:val="5"/>
        </w:numPr>
        <w:contextualSpacing/>
      </w:pPr>
      <w:r>
        <w:t>Password</w:t>
      </w:r>
      <w:r w:rsidR="004D29AC">
        <w:t xml:space="preserve">. - </w:t>
      </w:r>
      <w:r w:rsidR="00EC53A9">
        <w:t>Most</w:t>
      </w:r>
    </w:p>
    <w:p w14:paraId="658E9084" w14:textId="78E6A4BC" w:rsidR="00845375" w:rsidRDefault="00845375" w:rsidP="00845375">
      <w:pPr>
        <w:numPr>
          <w:ilvl w:val="1"/>
          <w:numId w:val="5"/>
        </w:numPr>
        <w:contextualSpacing/>
      </w:pPr>
      <w:r>
        <w:t>Fingerprint</w:t>
      </w:r>
      <w:r w:rsidR="00457936">
        <w:t xml:space="preserve"> - </w:t>
      </w:r>
      <w:r w:rsidR="00EC53A9">
        <w:t>Fin</w:t>
      </w:r>
    </w:p>
    <w:p w14:paraId="38880491" w14:textId="39C01D34" w:rsidR="00725A78" w:rsidRDefault="00725A78" w:rsidP="00845375">
      <w:pPr>
        <w:numPr>
          <w:ilvl w:val="1"/>
          <w:numId w:val="5"/>
        </w:numPr>
        <w:contextualSpacing/>
      </w:pPr>
      <w:r>
        <w:t>Buzzer alarm</w:t>
      </w:r>
      <w:r w:rsidR="00BF39F8">
        <w:t xml:space="preserve"> features</w:t>
      </w:r>
      <w:r w:rsidR="00980B59">
        <w:t xml:space="preserve"> (including countdown timer)</w:t>
      </w:r>
      <w:r w:rsidR="00457936">
        <w:t xml:space="preserve">- </w:t>
      </w:r>
      <w:r w:rsidR="00BF39F8">
        <w:t>Med</w:t>
      </w:r>
    </w:p>
    <w:p w14:paraId="5F9704EB" w14:textId="79BEDA55" w:rsidR="001A0335" w:rsidRDefault="001A0335" w:rsidP="001A0335">
      <w:pPr>
        <w:numPr>
          <w:ilvl w:val="0"/>
          <w:numId w:val="5"/>
        </w:numPr>
        <w:contextualSpacing/>
      </w:pPr>
      <w:r>
        <w:t>Drawer Design</w:t>
      </w:r>
      <w:r w:rsidR="007E6DEB">
        <w:t xml:space="preserve"> </w:t>
      </w:r>
    </w:p>
    <w:p w14:paraId="3AA41388" w14:textId="3618204F" w:rsidR="001A0335" w:rsidRDefault="00D3402B" w:rsidP="001A0335">
      <w:pPr>
        <w:numPr>
          <w:ilvl w:val="1"/>
          <w:numId w:val="5"/>
        </w:numPr>
        <w:contextualSpacing/>
      </w:pPr>
      <w:r>
        <w:t>Automatic locking</w:t>
      </w:r>
      <w:r w:rsidR="006827B4">
        <w:t xml:space="preserve"> - </w:t>
      </w:r>
      <w:r w:rsidR="00C71F0A">
        <w:t>Fin</w:t>
      </w:r>
    </w:p>
    <w:p w14:paraId="44210F7D" w14:textId="362708B3" w:rsidR="001A0335" w:rsidRDefault="0074022B" w:rsidP="001A0335">
      <w:pPr>
        <w:numPr>
          <w:ilvl w:val="1"/>
          <w:numId w:val="5"/>
        </w:numPr>
        <w:contextualSpacing/>
      </w:pPr>
      <w:r>
        <w:t>Linear actuator locking</w:t>
      </w:r>
      <w:r w:rsidR="00C71F0A">
        <w:t xml:space="preserve"> - </w:t>
      </w:r>
      <w:r w:rsidR="00796945">
        <w:t>Most</w:t>
      </w:r>
    </w:p>
    <w:p w14:paraId="0A64BAF4" w14:textId="604BFB66" w:rsidR="0026110C" w:rsidRDefault="0026110C" w:rsidP="001A0335">
      <w:pPr>
        <w:numPr>
          <w:ilvl w:val="1"/>
          <w:numId w:val="5"/>
        </w:numPr>
        <w:contextualSpacing/>
      </w:pPr>
      <w:r>
        <w:t>Designing of components placements in the drawer</w:t>
      </w:r>
      <w:r w:rsidR="00BF39F8">
        <w:t xml:space="preserve"> – Most and Med</w:t>
      </w:r>
    </w:p>
    <w:p w14:paraId="6FC307E5" w14:textId="3ACA706F" w:rsidR="00725A78" w:rsidRDefault="00725A78" w:rsidP="00725A78">
      <w:pPr>
        <w:numPr>
          <w:ilvl w:val="0"/>
          <w:numId w:val="5"/>
        </w:numPr>
        <w:contextualSpacing/>
      </w:pPr>
      <w:r>
        <w:t>Website</w:t>
      </w:r>
      <w:r w:rsidR="007E6DEB">
        <w:t xml:space="preserve"> (Putt</w:t>
      </w:r>
      <w:r w:rsidR="002E1C62">
        <w:t>)</w:t>
      </w:r>
    </w:p>
    <w:p w14:paraId="51CE2092" w14:textId="09BE1409" w:rsidR="00725A78" w:rsidRDefault="00725A78" w:rsidP="00725A78">
      <w:pPr>
        <w:numPr>
          <w:ilvl w:val="1"/>
          <w:numId w:val="5"/>
        </w:numPr>
        <w:contextualSpacing/>
      </w:pPr>
      <w:r>
        <w:t>Pure software parts (Login credentials)</w:t>
      </w:r>
      <w:r w:rsidR="00822980">
        <w:t xml:space="preserve"> - Putt</w:t>
      </w:r>
    </w:p>
    <w:p w14:paraId="55CA729B" w14:textId="6C9A93A1" w:rsidR="00725A78" w:rsidRPr="00DB68A5" w:rsidRDefault="00A730B3" w:rsidP="00725A78">
      <w:pPr>
        <w:numPr>
          <w:ilvl w:val="1"/>
          <w:numId w:val="5"/>
        </w:numPr>
        <w:contextualSpacing/>
      </w:pPr>
      <w:r>
        <w:t xml:space="preserve">The features that connected with hardware (Buzzer toggle, </w:t>
      </w:r>
      <w:r w:rsidRPr="007E6DEB">
        <w:rPr>
          <w:color w:val="00B050"/>
        </w:rPr>
        <w:t>Permanent lo</w:t>
      </w:r>
      <w:r w:rsidR="007E6DEB" w:rsidRPr="007E6DEB">
        <w:rPr>
          <w:color w:val="00B050"/>
        </w:rPr>
        <w:t>ck</w:t>
      </w:r>
      <w:r w:rsidRPr="007E6DEB">
        <w:rPr>
          <w:color w:val="00B050"/>
        </w:rPr>
        <w:t xml:space="preserve"> </w:t>
      </w:r>
      <w:r>
        <w:t>toggle</w:t>
      </w:r>
      <w:r w:rsidR="004D29AC">
        <w:t>)</w:t>
      </w:r>
      <w:r>
        <w:t>.</w:t>
      </w:r>
      <w:r w:rsidR="00822980">
        <w:t xml:space="preserve"> – Putt and Most</w:t>
      </w:r>
    </w:p>
    <w:p w14:paraId="299A38AB" w14:textId="7357B9AB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AB4981">
      <w:headerReference w:type="default" r:id="rId13"/>
      <w:footerReference w:type="default" r:id="rId14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328F" w14:textId="77777777" w:rsidR="00BE2A58" w:rsidRDefault="00BE2A58">
      <w:pPr>
        <w:spacing w:after="0" w:line="240" w:lineRule="auto"/>
      </w:pPr>
      <w:r>
        <w:separator/>
      </w:r>
    </w:p>
  </w:endnote>
  <w:endnote w:type="continuationSeparator" w:id="0">
    <w:p w14:paraId="54FD4F90" w14:textId="77777777" w:rsidR="00BE2A58" w:rsidRDefault="00BE2A58">
      <w:pPr>
        <w:spacing w:after="0" w:line="240" w:lineRule="auto"/>
      </w:pPr>
      <w:r>
        <w:continuationSeparator/>
      </w:r>
    </w:p>
  </w:endnote>
  <w:endnote w:type="continuationNotice" w:id="1">
    <w:p w14:paraId="45466280" w14:textId="77777777" w:rsidR="00BE2A58" w:rsidRDefault="00BE2A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notTrueType/>
    <w:pitch w:val="fixed"/>
    <w:sig w:usb0="E00002FF" w:usb1="2AC7EDFE" w:usb2="00000012" w:usb3="00000000" w:csb0="00020001" w:csb1="00000000"/>
  </w:font>
  <w:font w:name="LilyUPC">
    <w:panose1 w:val="020B06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A09000000000000"/>
    <w:charset w:val="80"/>
    <w:family w:val="modern"/>
    <w:notTrueType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D66B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CE80" w14:textId="77777777" w:rsidR="00BE2A58" w:rsidRDefault="00BE2A58">
      <w:pPr>
        <w:spacing w:after="0" w:line="240" w:lineRule="auto"/>
      </w:pPr>
      <w:r>
        <w:separator/>
      </w:r>
    </w:p>
  </w:footnote>
  <w:footnote w:type="continuationSeparator" w:id="0">
    <w:p w14:paraId="0054BFA9" w14:textId="77777777" w:rsidR="00BE2A58" w:rsidRDefault="00BE2A58">
      <w:pPr>
        <w:spacing w:after="0" w:line="240" w:lineRule="auto"/>
      </w:pPr>
      <w:r>
        <w:continuationSeparator/>
      </w:r>
    </w:p>
  </w:footnote>
  <w:footnote w:type="continuationNotice" w:id="1">
    <w:p w14:paraId="6F221C32" w14:textId="77777777" w:rsidR="00BE2A58" w:rsidRDefault="00BE2A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52D8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969400" wp14:editId="52B899A4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3DD7A8EB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037D57"/>
    <w:multiLevelType w:val="hybridMultilevel"/>
    <w:tmpl w:val="8CDC6794"/>
    <w:lvl w:ilvl="0" w:tplc="D2FA69E0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47ED2"/>
    <w:multiLevelType w:val="hybridMultilevel"/>
    <w:tmpl w:val="A1F6EE1C"/>
    <w:lvl w:ilvl="0" w:tplc="D2FA69E0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4E"/>
    <w:rsid w:val="00003F07"/>
    <w:rsid w:val="000052EE"/>
    <w:rsid w:val="0001495E"/>
    <w:rsid w:val="0001626D"/>
    <w:rsid w:val="000179EE"/>
    <w:rsid w:val="0002221A"/>
    <w:rsid w:val="00022404"/>
    <w:rsid w:val="00035454"/>
    <w:rsid w:val="00051232"/>
    <w:rsid w:val="00053072"/>
    <w:rsid w:val="000536CD"/>
    <w:rsid w:val="0008464B"/>
    <w:rsid w:val="00085E22"/>
    <w:rsid w:val="0008636F"/>
    <w:rsid w:val="000932E2"/>
    <w:rsid w:val="000C7D47"/>
    <w:rsid w:val="000D232F"/>
    <w:rsid w:val="000E2D3F"/>
    <w:rsid w:val="000E76D2"/>
    <w:rsid w:val="00105C93"/>
    <w:rsid w:val="001077B2"/>
    <w:rsid w:val="001100BD"/>
    <w:rsid w:val="001204D0"/>
    <w:rsid w:val="00126710"/>
    <w:rsid w:val="001355CB"/>
    <w:rsid w:val="001378EF"/>
    <w:rsid w:val="001470B4"/>
    <w:rsid w:val="00156294"/>
    <w:rsid w:val="001704F2"/>
    <w:rsid w:val="001707C4"/>
    <w:rsid w:val="00186931"/>
    <w:rsid w:val="00187341"/>
    <w:rsid w:val="001951CF"/>
    <w:rsid w:val="00195367"/>
    <w:rsid w:val="001953D7"/>
    <w:rsid w:val="00197391"/>
    <w:rsid w:val="001A0335"/>
    <w:rsid w:val="001C4C3F"/>
    <w:rsid w:val="001D3A73"/>
    <w:rsid w:val="001D6CA3"/>
    <w:rsid w:val="001D7369"/>
    <w:rsid w:val="001E0616"/>
    <w:rsid w:val="001E100B"/>
    <w:rsid w:val="001F560D"/>
    <w:rsid w:val="00211C46"/>
    <w:rsid w:val="00242463"/>
    <w:rsid w:val="00254926"/>
    <w:rsid w:val="0026110C"/>
    <w:rsid w:val="00266E0E"/>
    <w:rsid w:val="00271A65"/>
    <w:rsid w:val="00285A5B"/>
    <w:rsid w:val="002B3AB1"/>
    <w:rsid w:val="002D3CC6"/>
    <w:rsid w:val="002E0B9C"/>
    <w:rsid w:val="002E1C62"/>
    <w:rsid w:val="002E6287"/>
    <w:rsid w:val="002E628A"/>
    <w:rsid w:val="002E633A"/>
    <w:rsid w:val="002F5E1E"/>
    <w:rsid w:val="00303AE1"/>
    <w:rsid w:val="003103E2"/>
    <w:rsid w:val="003163DF"/>
    <w:rsid w:val="00326310"/>
    <w:rsid w:val="0033418D"/>
    <w:rsid w:val="00354E77"/>
    <w:rsid w:val="00363105"/>
    <w:rsid w:val="003717EA"/>
    <w:rsid w:val="0038469D"/>
    <w:rsid w:val="003949BD"/>
    <w:rsid w:val="003A7E20"/>
    <w:rsid w:val="003E2F0E"/>
    <w:rsid w:val="00400909"/>
    <w:rsid w:val="00422867"/>
    <w:rsid w:val="00425384"/>
    <w:rsid w:val="00437E36"/>
    <w:rsid w:val="00445DE4"/>
    <w:rsid w:val="00457936"/>
    <w:rsid w:val="00490DC6"/>
    <w:rsid w:val="004A441F"/>
    <w:rsid w:val="004B3420"/>
    <w:rsid w:val="004B7622"/>
    <w:rsid w:val="004D1B5D"/>
    <w:rsid w:val="004D29AC"/>
    <w:rsid w:val="004D61A7"/>
    <w:rsid w:val="004E7BDF"/>
    <w:rsid w:val="004F174A"/>
    <w:rsid w:val="004F3669"/>
    <w:rsid w:val="004F46F3"/>
    <w:rsid w:val="004F5DE4"/>
    <w:rsid w:val="00524B92"/>
    <w:rsid w:val="00544EEA"/>
    <w:rsid w:val="00552E6E"/>
    <w:rsid w:val="00560F76"/>
    <w:rsid w:val="0056575B"/>
    <w:rsid w:val="00582A15"/>
    <w:rsid w:val="005835DB"/>
    <w:rsid w:val="00591FFE"/>
    <w:rsid w:val="00593200"/>
    <w:rsid w:val="005A1DE4"/>
    <w:rsid w:val="005A6DED"/>
    <w:rsid w:val="005A79B8"/>
    <w:rsid w:val="005B2AA1"/>
    <w:rsid w:val="005B682F"/>
    <w:rsid w:val="005D1E34"/>
    <w:rsid w:val="005D5FBC"/>
    <w:rsid w:val="005F11DF"/>
    <w:rsid w:val="00605375"/>
    <w:rsid w:val="0060781C"/>
    <w:rsid w:val="00607DE3"/>
    <w:rsid w:val="0061213D"/>
    <w:rsid w:val="00641E49"/>
    <w:rsid w:val="00650C29"/>
    <w:rsid w:val="00664D88"/>
    <w:rsid w:val="006740B6"/>
    <w:rsid w:val="006827B4"/>
    <w:rsid w:val="00685237"/>
    <w:rsid w:val="00691FDD"/>
    <w:rsid w:val="00695AFE"/>
    <w:rsid w:val="006A05C5"/>
    <w:rsid w:val="006A2DB1"/>
    <w:rsid w:val="006B24FB"/>
    <w:rsid w:val="006B7784"/>
    <w:rsid w:val="006E2490"/>
    <w:rsid w:val="006E44AA"/>
    <w:rsid w:val="006E4F79"/>
    <w:rsid w:val="006F16F0"/>
    <w:rsid w:val="00704C26"/>
    <w:rsid w:val="00715504"/>
    <w:rsid w:val="00724014"/>
    <w:rsid w:val="00725A78"/>
    <w:rsid w:val="00735256"/>
    <w:rsid w:val="0074022B"/>
    <w:rsid w:val="007436B9"/>
    <w:rsid w:val="007520BE"/>
    <w:rsid w:val="00761CCB"/>
    <w:rsid w:val="00777559"/>
    <w:rsid w:val="00777F0D"/>
    <w:rsid w:val="00796945"/>
    <w:rsid w:val="007A43FE"/>
    <w:rsid w:val="007A4F19"/>
    <w:rsid w:val="007A67B9"/>
    <w:rsid w:val="007B3C21"/>
    <w:rsid w:val="007C28D9"/>
    <w:rsid w:val="007C32AC"/>
    <w:rsid w:val="007C6265"/>
    <w:rsid w:val="007D58F6"/>
    <w:rsid w:val="007E6DEB"/>
    <w:rsid w:val="00802343"/>
    <w:rsid w:val="0081161B"/>
    <w:rsid w:val="00822980"/>
    <w:rsid w:val="00845375"/>
    <w:rsid w:val="00860E0C"/>
    <w:rsid w:val="008857DC"/>
    <w:rsid w:val="00891970"/>
    <w:rsid w:val="00894AA4"/>
    <w:rsid w:val="00895D8A"/>
    <w:rsid w:val="008B714A"/>
    <w:rsid w:val="008E5A40"/>
    <w:rsid w:val="008F00E3"/>
    <w:rsid w:val="009000A8"/>
    <w:rsid w:val="009077BD"/>
    <w:rsid w:val="009264DE"/>
    <w:rsid w:val="009433C4"/>
    <w:rsid w:val="00971699"/>
    <w:rsid w:val="00980B59"/>
    <w:rsid w:val="00993B34"/>
    <w:rsid w:val="009D2FAA"/>
    <w:rsid w:val="009D6502"/>
    <w:rsid w:val="009D792A"/>
    <w:rsid w:val="009E2F81"/>
    <w:rsid w:val="009E57DD"/>
    <w:rsid w:val="00A043E0"/>
    <w:rsid w:val="00A16ECE"/>
    <w:rsid w:val="00A27DB9"/>
    <w:rsid w:val="00A448C1"/>
    <w:rsid w:val="00A4659D"/>
    <w:rsid w:val="00A644C2"/>
    <w:rsid w:val="00A67272"/>
    <w:rsid w:val="00A730B3"/>
    <w:rsid w:val="00A74476"/>
    <w:rsid w:val="00A77690"/>
    <w:rsid w:val="00A9565D"/>
    <w:rsid w:val="00AA7AA0"/>
    <w:rsid w:val="00AB4981"/>
    <w:rsid w:val="00AB60DB"/>
    <w:rsid w:val="00AC6049"/>
    <w:rsid w:val="00AD1C4E"/>
    <w:rsid w:val="00AD20E5"/>
    <w:rsid w:val="00AD4BAE"/>
    <w:rsid w:val="00AD7B06"/>
    <w:rsid w:val="00AE4818"/>
    <w:rsid w:val="00AF74B3"/>
    <w:rsid w:val="00B02BC0"/>
    <w:rsid w:val="00B212EA"/>
    <w:rsid w:val="00B22587"/>
    <w:rsid w:val="00B43495"/>
    <w:rsid w:val="00B52D35"/>
    <w:rsid w:val="00B61C47"/>
    <w:rsid w:val="00B70211"/>
    <w:rsid w:val="00B8381D"/>
    <w:rsid w:val="00B85D2D"/>
    <w:rsid w:val="00B9329D"/>
    <w:rsid w:val="00BC3147"/>
    <w:rsid w:val="00BD649E"/>
    <w:rsid w:val="00BE2A58"/>
    <w:rsid w:val="00BF0BC1"/>
    <w:rsid w:val="00BF39F8"/>
    <w:rsid w:val="00C17C78"/>
    <w:rsid w:val="00C20176"/>
    <w:rsid w:val="00C22031"/>
    <w:rsid w:val="00C5085D"/>
    <w:rsid w:val="00C71F0A"/>
    <w:rsid w:val="00C736B7"/>
    <w:rsid w:val="00C865CC"/>
    <w:rsid w:val="00C9037C"/>
    <w:rsid w:val="00CA6B4F"/>
    <w:rsid w:val="00CB4AA2"/>
    <w:rsid w:val="00CB63DB"/>
    <w:rsid w:val="00CC123F"/>
    <w:rsid w:val="00CD0523"/>
    <w:rsid w:val="00CE74BB"/>
    <w:rsid w:val="00CF4E72"/>
    <w:rsid w:val="00D025FE"/>
    <w:rsid w:val="00D0671F"/>
    <w:rsid w:val="00D06962"/>
    <w:rsid w:val="00D2487E"/>
    <w:rsid w:val="00D257C8"/>
    <w:rsid w:val="00D2721F"/>
    <w:rsid w:val="00D32F77"/>
    <w:rsid w:val="00D3402B"/>
    <w:rsid w:val="00D53501"/>
    <w:rsid w:val="00D55E16"/>
    <w:rsid w:val="00D64617"/>
    <w:rsid w:val="00D64690"/>
    <w:rsid w:val="00D73D9E"/>
    <w:rsid w:val="00D809B7"/>
    <w:rsid w:val="00D838C4"/>
    <w:rsid w:val="00D85AF5"/>
    <w:rsid w:val="00D87541"/>
    <w:rsid w:val="00D94EC4"/>
    <w:rsid w:val="00D9640E"/>
    <w:rsid w:val="00DA4A43"/>
    <w:rsid w:val="00DA5BEB"/>
    <w:rsid w:val="00DA7AFD"/>
    <w:rsid w:val="00DB2BE4"/>
    <w:rsid w:val="00DB68A5"/>
    <w:rsid w:val="00DD7AB1"/>
    <w:rsid w:val="00DE23FF"/>
    <w:rsid w:val="00DE3173"/>
    <w:rsid w:val="00DE395C"/>
    <w:rsid w:val="00DF0626"/>
    <w:rsid w:val="00E05539"/>
    <w:rsid w:val="00E0691A"/>
    <w:rsid w:val="00E2411A"/>
    <w:rsid w:val="00E26A28"/>
    <w:rsid w:val="00E31FBE"/>
    <w:rsid w:val="00E37225"/>
    <w:rsid w:val="00E41DAF"/>
    <w:rsid w:val="00E51439"/>
    <w:rsid w:val="00E51721"/>
    <w:rsid w:val="00E52819"/>
    <w:rsid w:val="00E530F5"/>
    <w:rsid w:val="00E62F54"/>
    <w:rsid w:val="00E65F7F"/>
    <w:rsid w:val="00E66401"/>
    <w:rsid w:val="00EA3C2A"/>
    <w:rsid w:val="00EA57CF"/>
    <w:rsid w:val="00EA7DAE"/>
    <w:rsid w:val="00EC53A9"/>
    <w:rsid w:val="00ED4A22"/>
    <w:rsid w:val="00ED60B5"/>
    <w:rsid w:val="00EE0BD4"/>
    <w:rsid w:val="00EE10DB"/>
    <w:rsid w:val="00EE3BC7"/>
    <w:rsid w:val="00EE3ED0"/>
    <w:rsid w:val="00EF36A5"/>
    <w:rsid w:val="00EF3E02"/>
    <w:rsid w:val="00EF4F7A"/>
    <w:rsid w:val="00F273A5"/>
    <w:rsid w:val="00F4432E"/>
    <w:rsid w:val="00F45864"/>
    <w:rsid w:val="00F506CC"/>
    <w:rsid w:val="00F51342"/>
    <w:rsid w:val="00F63994"/>
    <w:rsid w:val="00F64B35"/>
    <w:rsid w:val="00F80D1C"/>
    <w:rsid w:val="00FD351A"/>
    <w:rsid w:val="00FD6EFD"/>
    <w:rsid w:val="00FE4380"/>
    <w:rsid w:val="00FF4B18"/>
    <w:rsid w:val="2BB6667D"/>
    <w:rsid w:val="5F8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20B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AD1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F7A"/>
    <w:rPr>
      <w:color w:val="05D7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F4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2vAoOYF3m8U&amp;list=PL-bkuPIcS-fKHXoGfyzjpMK7sOZhf0O7m&amp;index=2&amp;t=6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cnoc.com/p/Night-Tables/JYSK-%E0%B9%82%E0%B8%95%E0%B9%8A%E0%B8%B0%E0%B8%82%E0%B9%89%E0%B8%B2%E0%B8%87%E0%B9%80%E0%B8%95%E0%B8%B5%E0%B8%A2%E0%B8%87-1-%E0%B8%A5%E0%B8%B4%E0%B9%89%E0%B8%99%E0%B8%8A%E0%B8%B1%E0%B8%81-B/10163904?area=search-pl&amp;pos=13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esoft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Educational%20meeting%20minutes.dotx</Template>
  <TotalTime>0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2022-03-24T09:59:00Z</dcterms:created>
  <dcterms:modified xsi:type="dcterms:W3CDTF">2022-04-04T12:41:00Z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