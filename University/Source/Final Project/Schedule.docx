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7E0A061F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2E45A49E" w14:textId="77777777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EF4F6B" w:rsidRPr="00EF4F6B">
              <w:t>April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40C91A7D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6A538CAD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6199D5DC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65AE49D6" w14:textId="7777777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EF4F6B">
              <w:t>2022</w:t>
            </w:r>
            <w:r>
              <w:fldChar w:fldCharType="end"/>
            </w:r>
          </w:p>
        </w:tc>
      </w:tr>
      <w:tr w:rsidR="002F6E35" w:rsidRPr="00420111" w14:paraId="355B528C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2248C54E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5CC60FDC" w14:textId="77777777" w:rsidR="002F6E35" w:rsidRPr="00420111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629289A4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590632D6F3D3450F8BA9B4742B3CEE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0B7AA6B8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7B5A9CDC" w14:textId="77777777" w:rsidR="002F6E35" w:rsidRDefault="00E57CB1">
            <w:pPr>
              <w:pStyle w:val="Days"/>
            </w:pPr>
            <w:sdt>
              <w:sdtPr>
                <w:id w:val="8650153"/>
                <w:placeholder>
                  <w:docPart w:val="ACA3FEA4E2614FA096983C4BA9F0E28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5E4090B7" w14:textId="77777777" w:rsidR="002F6E35" w:rsidRDefault="00E57CB1">
            <w:pPr>
              <w:pStyle w:val="Days"/>
            </w:pPr>
            <w:sdt>
              <w:sdtPr>
                <w:id w:val="-1517691135"/>
                <w:placeholder>
                  <w:docPart w:val="F5288F0C045C4ADBBE70B62E2FD8C875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6DFCB2CA" w14:textId="77777777" w:rsidR="002F6E35" w:rsidRDefault="00E57CB1">
            <w:pPr>
              <w:pStyle w:val="Days"/>
            </w:pPr>
            <w:sdt>
              <w:sdtPr>
                <w:id w:val="-1684429625"/>
                <w:placeholder>
                  <w:docPart w:val="CD78839A6C374B5987F2549054C429B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1263E852" w14:textId="77777777" w:rsidR="002F6E35" w:rsidRDefault="00E57CB1">
            <w:pPr>
              <w:pStyle w:val="Days"/>
            </w:pPr>
            <w:sdt>
              <w:sdtPr>
                <w:id w:val="-1188375605"/>
                <w:placeholder>
                  <w:docPart w:val="17EFF48A7BCD48D6A0F089E34A55C6D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1DD44BDC" w14:textId="77777777" w:rsidR="002F6E35" w:rsidRDefault="00E57CB1">
            <w:pPr>
              <w:pStyle w:val="Days"/>
            </w:pPr>
            <w:sdt>
              <w:sdtPr>
                <w:id w:val="1991825489"/>
                <w:placeholder>
                  <w:docPart w:val="B656D168A70D45D8A5CD3082F566B91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746F07FE" w14:textId="77777777" w:rsidR="002F6E35" w:rsidRDefault="00E57CB1">
            <w:pPr>
              <w:pStyle w:val="Days"/>
            </w:pPr>
            <w:sdt>
              <w:sdtPr>
                <w:id w:val="115736794"/>
                <w:placeholder>
                  <w:docPart w:val="F2ACB2EC575E4E0B8F113F88B874E41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17898532" w14:textId="77777777" w:rsidTr="002F6E35">
        <w:tc>
          <w:tcPr>
            <w:tcW w:w="2054" w:type="dxa"/>
            <w:tcBorders>
              <w:bottom w:val="nil"/>
            </w:tcBorders>
          </w:tcPr>
          <w:p w14:paraId="2AB747D9" w14:textId="16E507CF" w:rsidR="002F6E35" w:rsidRDefault="00EF4F6B">
            <w:pPr>
              <w:pStyle w:val="Dates"/>
            </w:pPr>
            <w:r>
              <w:t>27</w: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DocVariable MonthStart \@ dddd </w:instrText>
            </w:r>
            <w:r w:rsidR="009035F5">
              <w:fldChar w:fldCharType="separate"/>
            </w:r>
            <w:r>
              <w:instrText>Friday</w:instrText>
            </w:r>
            <w:r w:rsidR="009035F5">
              <w:fldChar w:fldCharType="end"/>
            </w:r>
            <w:r w:rsidR="009035F5">
              <w:instrText xml:space="preserve"> = "Sunday" 1 ""</w:instrText>
            </w:r>
            <w:r w:rsidR="009035F5"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44C1F8E" w14:textId="0FE5878A" w:rsidR="002F6E35" w:rsidRDefault="00EF4F6B">
            <w:pPr>
              <w:pStyle w:val="Dates"/>
            </w:pPr>
            <w:r>
              <w:t>28</w: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DocVariable MonthStart \@ dddd </w:instrText>
            </w:r>
            <w:r w:rsidR="009035F5">
              <w:fldChar w:fldCharType="separate"/>
            </w:r>
            <w:r>
              <w:instrText>Friday</w:instrText>
            </w:r>
            <w:r w:rsidR="009035F5">
              <w:fldChar w:fldCharType="end"/>
            </w:r>
            <w:r w:rsidR="009035F5">
              <w:instrText xml:space="preserve"> = "Monday" 1 </w:instrTex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=A2 </w:instrText>
            </w:r>
            <w:r w:rsidR="009035F5">
              <w:fldChar w:fldCharType="separate"/>
            </w:r>
            <w:r>
              <w:rPr>
                <w:noProof/>
              </w:rPr>
              <w:instrText>0</w:instrText>
            </w:r>
            <w:r w:rsidR="009035F5">
              <w:fldChar w:fldCharType="end"/>
            </w:r>
            <w:r w:rsidR="009035F5">
              <w:instrText xml:space="preserve"> &lt;&gt; 0 </w:instrText>
            </w:r>
            <w:r w:rsidR="009035F5">
              <w:fldChar w:fldCharType="begin"/>
            </w:r>
            <w:r w:rsidR="009035F5">
              <w:instrText xml:space="preserve"> =A2+1 </w:instrText>
            </w:r>
            <w:r w:rsidR="009035F5">
              <w:fldChar w:fldCharType="separate"/>
            </w:r>
            <w:r w:rsidR="00FA21CA">
              <w:rPr>
                <w:noProof/>
              </w:rPr>
              <w:instrText>2</w:instrText>
            </w:r>
            <w:r w:rsidR="009035F5">
              <w:fldChar w:fldCharType="end"/>
            </w:r>
            <w:r w:rsidR="009035F5">
              <w:instrText xml:space="preserve"> "" </w:instrText>
            </w:r>
            <w:r w:rsidR="009035F5">
              <w:fldChar w:fldCharType="end"/>
            </w:r>
            <w:r w:rsidR="009035F5"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7636E9E" w14:textId="156D981B" w:rsidR="002F6E35" w:rsidRDefault="00EF4F6B">
            <w:pPr>
              <w:pStyle w:val="Dates"/>
            </w:pPr>
            <w:r>
              <w:t>29</w: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DocVariable MonthStart \@ dddd </w:instrText>
            </w:r>
            <w:r w:rsidR="009035F5">
              <w:fldChar w:fldCharType="separate"/>
            </w:r>
            <w:r>
              <w:instrText>Friday</w:instrText>
            </w:r>
            <w:r w:rsidR="009035F5">
              <w:fldChar w:fldCharType="end"/>
            </w:r>
            <w:r w:rsidR="009035F5">
              <w:instrText xml:space="preserve"> = "Tuesday" 1 </w:instrTex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=B2 </w:instrText>
            </w:r>
            <w:r w:rsidR="009035F5">
              <w:fldChar w:fldCharType="separate"/>
            </w:r>
            <w:r>
              <w:rPr>
                <w:noProof/>
              </w:rPr>
              <w:instrText>0</w:instrText>
            </w:r>
            <w:r w:rsidR="009035F5">
              <w:fldChar w:fldCharType="end"/>
            </w:r>
            <w:r w:rsidR="009035F5">
              <w:instrText xml:space="preserve"> &lt;&gt; 0 </w:instrText>
            </w:r>
            <w:r w:rsidR="009035F5">
              <w:fldChar w:fldCharType="begin"/>
            </w:r>
            <w:r w:rsidR="009035F5">
              <w:instrText xml:space="preserve"> =B2+1 </w:instrText>
            </w:r>
            <w:r w:rsidR="009035F5">
              <w:fldChar w:fldCharType="separate"/>
            </w:r>
            <w:r w:rsidR="00FA21CA">
              <w:rPr>
                <w:noProof/>
              </w:rPr>
              <w:instrText>3</w:instrText>
            </w:r>
            <w:r w:rsidR="009035F5">
              <w:fldChar w:fldCharType="end"/>
            </w:r>
            <w:r w:rsidR="009035F5">
              <w:instrText xml:space="preserve"> "" </w:instrText>
            </w:r>
            <w:r w:rsidR="009035F5">
              <w:fldChar w:fldCharType="end"/>
            </w:r>
            <w:r w:rsidR="009035F5"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C9769AF" w14:textId="04BE380F" w:rsidR="002F6E35" w:rsidRDefault="00EF4F6B">
            <w:pPr>
              <w:pStyle w:val="Dates"/>
            </w:pPr>
            <w:r>
              <w:t>30</w: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DocVariable MonthStart \@ dddd </w:instrText>
            </w:r>
            <w:r w:rsidR="009035F5">
              <w:fldChar w:fldCharType="separate"/>
            </w:r>
            <w:r>
              <w:instrText>Friday</w:instrText>
            </w:r>
            <w:r w:rsidR="009035F5">
              <w:fldChar w:fldCharType="end"/>
            </w:r>
            <w:r w:rsidR="009035F5">
              <w:instrText xml:space="preserve"> = "Wednesday" 1 </w:instrTex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=C2 </w:instrText>
            </w:r>
            <w:r w:rsidR="009035F5">
              <w:fldChar w:fldCharType="separate"/>
            </w:r>
            <w:r>
              <w:rPr>
                <w:noProof/>
              </w:rPr>
              <w:instrText>0</w:instrText>
            </w:r>
            <w:r w:rsidR="009035F5">
              <w:fldChar w:fldCharType="end"/>
            </w:r>
            <w:r w:rsidR="009035F5">
              <w:instrText xml:space="preserve"> &lt;&gt; 0 </w:instrText>
            </w:r>
            <w:r w:rsidR="009035F5">
              <w:fldChar w:fldCharType="begin"/>
            </w:r>
            <w:r w:rsidR="009035F5">
              <w:instrText xml:space="preserve"> =C2+1 </w:instrText>
            </w:r>
            <w:r w:rsidR="009035F5">
              <w:fldChar w:fldCharType="separate"/>
            </w:r>
            <w:r w:rsidR="007A49F2">
              <w:rPr>
                <w:noProof/>
              </w:rPr>
              <w:instrText>2</w:instrText>
            </w:r>
            <w:r w:rsidR="009035F5">
              <w:fldChar w:fldCharType="end"/>
            </w:r>
            <w:r w:rsidR="009035F5">
              <w:instrText xml:space="preserve"> "" </w:instrText>
            </w:r>
            <w:r w:rsidR="009035F5">
              <w:fldChar w:fldCharType="end"/>
            </w:r>
            <w:r w:rsidR="009035F5"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7BE2096" w14:textId="2DFAD1DE" w:rsidR="002F6E35" w:rsidRDefault="00EF4F6B">
            <w:pPr>
              <w:pStyle w:val="Dates"/>
            </w:pPr>
            <w:r>
              <w:t>31</w: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DocVariable MonthStart \@ dddd </w:instrText>
            </w:r>
            <w:r w:rsidR="009035F5">
              <w:fldChar w:fldCharType="separate"/>
            </w:r>
            <w:r>
              <w:instrText>Friday</w:instrText>
            </w:r>
            <w:r w:rsidR="009035F5">
              <w:fldChar w:fldCharType="end"/>
            </w:r>
            <w:r w:rsidR="009035F5">
              <w:instrText xml:space="preserve">= "Thursday" 1 </w:instrTex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=D2 </w:instrText>
            </w:r>
            <w:r w:rsidR="009035F5">
              <w:fldChar w:fldCharType="separate"/>
            </w:r>
            <w:r>
              <w:rPr>
                <w:noProof/>
              </w:rPr>
              <w:instrText>0</w:instrText>
            </w:r>
            <w:r w:rsidR="009035F5">
              <w:fldChar w:fldCharType="end"/>
            </w:r>
            <w:r w:rsidR="009035F5">
              <w:instrText xml:space="preserve"> &lt;&gt; 0 </w:instrText>
            </w:r>
            <w:r w:rsidR="009035F5">
              <w:fldChar w:fldCharType="begin"/>
            </w:r>
            <w:r w:rsidR="009035F5">
              <w:instrText xml:space="preserve"> =D2+1 </w:instrText>
            </w:r>
            <w:r w:rsidR="009035F5">
              <w:fldChar w:fldCharType="separate"/>
            </w:r>
            <w:r w:rsidR="00557989">
              <w:rPr>
                <w:noProof/>
              </w:rPr>
              <w:instrText>2</w:instrText>
            </w:r>
            <w:r w:rsidR="009035F5">
              <w:fldChar w:fldCharType="end"/>
            </w:r>
            <w:r w:rsidR="009035F5">
              <w:instrText xml:space="preserve"> "" </w:instrText>
            </w:r>
            <w:r w:rsidR="009035F5">
              <w:fldChar w:fldCharType="end"/>
            </w:r>
            <w:r w:rsidR="009035F5"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3F4F54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4F6B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55798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77390D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4F6B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EF4F6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EF4F6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</w:t>
            </w:r>
            <w:r>
              <w:fldChar w:fldCharType="end"/>
            </w:r>
          </w:p>
        </w:tc>
      </w:tr>
      <w:tr w:rsidR="002F6E35" w14:paraId="19B4563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1C77BE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CE8EAE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0D3CFD3" w14:textId="77777777" w:rsidR="002F6E35" w:rsidRDefault="008E4B59">
            <w:r>
              <w:t xml:space="preserve">Finishing the presentation </w:t>
            </w:r>
            <w:r w:rsidR="0081449A">
              <w:t>(at home).</w:t>
            </w:r>
          </w:p>
          <w:p w14:paraId="7E87F97A" w14:textId="21AF0E64" w:rsidR="00301B1B" w:rsidRDefault="00301B1B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7AB68E" w14:textId="156735D9" w:rsidR="002F6E35" w:rsidRDefault="00664369">
            <w:r>
              <w:t>Starting the presentation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BBA3B88" w14:textId="417E8F3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28A90F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E95025" w14:textId="77777777" w:rsidR="002F6E35" w:rsidRDefault="002F6E35"/>
        </w:tc>
      </w:tr>
      <w:tr w:rsidR="002F6E35" w14:paraId="5AECC09B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365B328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EF4F6B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3AD21C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EF4F6B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F5C1D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EF4F6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61AE45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EF4F6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0B6F27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EF4F6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5817C2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EF4F6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385B13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EF4F6B">
              <w:rPr>
                <w:noProof/>
              </w:rPr>
              <w:t>9</w:t>
            </w:r>
            <w:r>
              <w:fldChar w:fldCharType="end"/>
            </w:r>
          </w:p>
        </w:tc>
      </w:tr>
      <w:tr w:rsidR="002F6E35" w14:paraId="2156BA94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7A5DF89" w14:textId="24E43865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7D73D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D10C1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2C9AF29" w14:textId="3843F75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51ABC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E38FDF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73B795" w14:textId="77777777" w:rsidR="002F6E35" w:rsidRDefault="002F6E35"/>
        </w:tc>
      </w:tr>
      <w:tr w:rsidR="002F6E35" w14:paraId="3DBA94BB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740858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EF4F6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14F43A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EF4F6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E2BBD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EF4F6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D4E5D4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EF4F6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5D9C5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EF4F6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43F29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EF4F6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BDCEF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EF4F6B">
              <w:rPr>
                <w:noProof/>
              </w:rPr>
              <w:t>16</w:t>
            </w:r>
            <w:r>
              <w:fldChar w:fldCharType="end"/>
            </w:r>
          </w:p>
        </w:tc>
      </w:tr>
      <w:tr w:rsidR="002F6E35" w14:paraId="73D5BBC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9E89516" w14:textId="739E3EFF" w:rsidR="002F6E35" w:rsidRDefault="002F6E35" w:rsidP="00EF4F6B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AAC4DF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F373EC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56FB6B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9C1C90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A49C1B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A99A82D" w14:textId="77777777" w:rsidR="002F6E35" w:rsidRDefault="002F6E35"/>
        </w:tc>
      </w:tr>
      <w:tr w:rsidR="002F6E35" w14:paraId="6379C43B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990F39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EF4F6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DDDA4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EF4F6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20B70E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EF4F6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BF7B7E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EF4F6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957966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EF4F6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031B3B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EF4F6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DC7C26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EF4F6B">
              <w:rPr>
                <w:noProof/>
              </w:rPr>
              <w:t>23</w:t>
            </w:r>
            <w:r>
              <w:fldChar w:fldCharType="end"/>
            </w:r>
          </w:p>
        </w:tc>
      </w:tr>
      <w:tr w:rsidR="002F6E35" w14:paraId="5707EC4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169EAF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67F64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A5FAE8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3B7356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68796E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AB47BB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8FA57D3" w14:textId="77777777" w:rsidR="002F6E35" w:rsidRDefault="002F6E35"/>
        </w:tc>
      </w:tr>
      <w:tr w:rsidR="002F6E35" w14:paraId="3D95DE67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6013E1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EF4F6B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EF4F6B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EF4F6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B78BF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EF4F6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EF4F6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EF4F6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482330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EF4F6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EF4F6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EF4F6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1EBEC9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EF4F6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EF4F6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EF4F6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DFD89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EF4F6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EF4F6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EF4F6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084BEC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EF4F6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EF4F6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EF4F6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F9761F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EF4F6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EF4F6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EF4F6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EF4F6B">
              <w:rPr>
                <w:noProof/>
              </w:rPr>
              <w:t>30</w:t>
            </w:r>
            <w:r>
              <w:fldChar w:fldCharType="end"/>
            </w:r>
          </w:p>
        </w:tc>
      </w:tr>
      <w:tr w:rsidR="002F6E35" w14:paraId="4F39DA96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981EC8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85D0D4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4D43DA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4D309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4DE84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8D5847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480021" w14:textId="77777777" w:rsidR="002F6E35" w:rsidRDefault="002F6E35"/>
        </w:tc>
      </w:tr>
      <w:tr w:rsidR="002F6E35" w14:paraId="1CCD2D5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79839C3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EF4F6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EF4F6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3628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90C96C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EF4F6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3628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4F6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3628E2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4F6B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03018ED7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DD17E35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8E3A8A0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0C8C5C8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1588AAE" w14:textId="77777777" w:rsidR="002F6E35" w:rsidRDefault="002F6E35">
            <w:pPr>
              <w:pStyle w:val="Dates"/>
            </w:pPr>
          </w:p>
        </w:tc>
      </w:tr>
      <w:tr w:rsidR="002F6E35" w14:paraId="50D3D9ED" w14:textId="77777777" w:rsidTr="002F6E35">
        <w:trPr>
          <w:trHeight w:hRule="exact" w:val="907"/>
        </w:trPr>
        <w:tc>
          <w:tcPr>
            <w:tcW w:w="2054" w:type="dxa"/>
          </w:tcPr>
          <w:p w14:paraId="06508327" w14:textId="77777777" w:rsidR="002F6E35" w:rsidRDefault="002F6E35"/>
        </w:tc>
        <w:tc>
          <w:tcPr>
            <w:tcW w:w="2055" w:type="dxa"/>
          </w:tcPr>
          <w:p w14:paraId="59C412E8" w14:textId="77777777" w:rsidR="002F6E35" w:rsidRDefault="002F6E35"/>
        </w:tc>
        <w:tc>
          <w:tcPr>
            <w:tcW w:w="2055" w:type="dxa"/>
          </w:tcPr>
          <w:p w14:paraId="521640C5" w14:textId="77777777" w:rsidR="002F6E35" w:rsidRDefault="002F6E35"/>
        </w:tc>
        <w:tc>
          <w:tcPr>
            <w:tcW w:w="2055" w:type="dxa"/>
          </w:tcPr>
          <w:p w14:paraId="3ABFB463" w14:textId="77777777" w:rsidR="002F6E35" w:rsidRDefault="002F6E35"/>
        </w:tc>
        <w:tc>
          <w:tcPr>
            <w:tcW w:w="2055" w:type="dxa"/>
          </w:tcPr>
          <w:p w14:paraId="6778063D" w14:textId="77777777" w:rsidR="002F6E35" w:rsidRDefault="002F6E35"/>
        </w:tc>
        <w:tc>
          <w:tcPr>
            <w:tcW w:w="2055" w:type="dxa"/>
          </w:tcPr>
          <w:p w14:paraId="02944EEB" w14:textId="77777777" w:rsidR="002F6E35" w:rsidRDefault="002F6E35"/>
        </w:tc>
        <w:tc>
          <w:tcPr>
            <w:tcW w:w="2055" w:type="dxa"/>
          </w:tcPr>
          <w:p w14:paraId="0EA45169" w14:textId="77777777" w:rsidR="002F6E35" w:rsidRDefault="002F6E35"/>
        </w:tc>
      </w:tr>
    </w:tbl>
    <w:p w14:paraId="6A5C2D17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7F34" w14:textId="77777777" w:rsidR="00E57CB1" w:rsidRDefault="00E57CB1">
      <w:pPr>
        <w:spacing w:before="0" w:after="0"/>
      </w:pPr>
      <w:r>
        <w:separator/>
      </w:r>
    </w:p>
  </w:endnote>
  <w:endnote w:type="continuationSeparator" w:id="0">
    <w:p w14:paraId="4B3D0EE4" w14:textId="77777777" w:rsidR="00E57CB1" w:rsidRDefault="00E57CB1">
      <w:pPr>
        <w:spacing w:before="0" w:after="0"/>
      </w:pPr>
      <w:r>
        <w:continuationSeparator/>
      </w:r>
    </w:p>
  </w:endnote>
  <w:endnote w:type="continuationNotice" w:id="1">
    <w:p w14:paraId="0F3576FE" w14:textId="77777777" w:rsidR="00E57CB1" w:rsidRDefault="00E57CB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1FF6" w14:textId="77777777" w:rsidR="00E57CB1" w:rsidRDefault="00E57CB1">
      <w:pPr>
        <w:spacing w:before="0" w:after="0"/>
      </w:pPr>
      <w:r>
        <w:separator/>
      </w:r>
    </w:p>
  </w:footnote>
  <w:footnote w:type="continuationSeparator" w:id="0">
    <w:p w14:paraId="79E9CD18" w14:textId="77777777" w:rsidR="00E57CB1" w:rsidRDefault="00E57CB1">
      <w:pPr>
        <w:spacing w:before="0" w:after="0"/>
      </w:pPr>
      <w:r>
        <w:continuationSeparator/>
      </w:r>
    </w:p>
  </w:footnote>
  <w:footnote w:type="continuationNotice" w:id="1">
    <w:p w14:paraId="2B7F216A" w14:textId="77777777" w:rsidR="00E57CB1" w:rsidRDefault="00E57CB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3750B"/>
    <w:multiLevelType w:val="hybridMultilevel"/>
    <w:tmpl w:val="59928B02"/>
    <w:lvl w:ilvl="0" w:tplc="3C08752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4/30/2022"/>
    <w:docVar w:name="MonthStart" w:val="4/1/2022"/>
    <w:docVar w:name="ShowDynamicGuides" w:val="1"/>
    <w:docVar w:name="ShowMarginGuides" w:val="0"/>
    <w:docVar w:name="ShowOutlines" w:val="0"/>
    <w:docVar w:name="ShowStaticGuides" w:val="0"/>
  </w:docVars>
  <w:rsids>
    <w:rsidRoot w:val="00EF4F6B"/>
    <w:rsid w:val="000154B6"/>
    <w:rsid w:val="00056814"/>
    <w:rsid w:val="0006779F"/>
    <w:rsid w:val="000A20FE"/>
    <w:rsid w:val="0011772B"/>
    <w:rsid w:val="001A3A8D"/>
    <w:rsid w:val="001C5DC3"/>
    <w:rsid w:val="0027720C"/>
    <w:rsid w:val="002D689D"/>
    <w:rsid w:val="002F6E35"/>
    <w:rsid w:val="00301B1B"/>
    <w:rsid w:val="003628E2"/>
    <w:rsid w:val="003D7DDA"/>
    <w:rsid w:val="00406C2A"/>
    <w:rsid w:val="00420111"/>
    <w:rsid w:val="00454FED"/>
    <w:rsid w:val="004C5B17"/>
    <w:rsid w:val="005562FE"/>
    <w:rsid w:val="00557989"/>
    <w:rsid w:val="005744D1"/>
    <w:rsid w:val="00664369"/>
    <w:rsid w:val="006707F3"/>
    <w:rsid w:val="007564A4"/>
    <w:rsid w:val="007777B1"/>
    <w:rsid w:val="007A49F2"/>
    <w:rsid w:val="0081449A"/>
    <w:rsid w:val="00874C9A"/>
    <w:rsid w:val="008E4B59"/>
    <w:rsid w:val="008F7739"/>
    <w:rsid w:val="009035F5"/>
    <w:rsid w:val="00944085"/>
    <w:rsid w:val="00946A27"/>
    <w:rsid w:val="009A0FFF"/>
    <w:rsid w:val="00A4654E"/>
    <w:rsid w:val="00A73BBF"/>
    <w:rsid w:val="00AB29FA"/>
    <w:rsid w:val="00AF63B5"/>
    <w:rsid w:val="00B51C43"/>
    <w:rsid w:val="00B70858"/>
    <w:rsid w:val="00B8151A"/>
    <w:rsid w:val="00C11D39"/>
    <w:rsid w:val="00C71D73"/>
    <w:rsid w:val="00C7735D"/>
    <w:rsid w:val="00CB1C1C"/>
    <w:rsid w:val="00D17693"/>
    <w:rsid w:val="00D36128"/>
    <w:rsid w:val="00DE6C1E"/>
    <w:rsid w:val="00DF051F"/>
    <w:rsid w:val="00DF32DE"/>
    <w:rsid w:val="00E02644"/>
    <w:rsid w:val="00E54E11"/>
    <w:rsid w:val="00E57CB1"/>
    <w:rsid w:val="00EA1691"/>
    <w:rsid w:val="00EB320B"/>
    <w:rsid w:val="00EF4F6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B9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esoft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0632D6F3D3450F8BA9B4742B3CE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3C0E4-9DE3-4A60-A1F6-1711B079E019}"/>
      </w:docPartPr>
      <w:docPartBody>
        <w:p w:rsidR="00C12707" w:rsidRDefault="00227AAB">
          <w:pPr>
            <w:pStyle w:val="590632D6F3D3450F8BA9B4742B3CEEB5"/>
          </w:pPr>
          <w:r>
            <w:t>Sunday</w:t>
          </w:r>
        </w:p>
      </w:docPartBody>
    </w:docPart>
    <w:docPart>
      <w:docPartPr>
        <w:name w:val="ACA3FEA4E2614FA096983C4BA9F0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5980-521C-46AD-ABA2-332AD392A067}"/>
      </w:docPartPr>
      <w:docPartBody>
        <w:p w:rsidR="00C12707" w:rsidRDefault="00227AAB">
          <w:pPr>
            <w:pStyle w:val="ACA3FEA4E2614FA096983C4BA9F0E28B"/>
          </w:pPr>
          <w:r>
            <w:t>Monday</w:t>
          </w:r>
        </w:p>
      </w:docPartBody>
    </w:docPart>
    <w:docPart>
      <w:docPartPr>
        <w:name w:val="F5288F0C045C4ADBBE70B62E2FD8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72ED5-9C60-4124-9239-650E4A1DB805}"/>
      </w:docPartPr>
      <w:docPartBody>
        <w:p w:rsidR="00C12707" w:rsidRDefault="00227AAB">
          <w:pPr>
            <w:pStyle w:val="F5288F0C045C4ADBBE70B62E2FD8C875"/>
          </w:pPr>
          <w:r>
            <w:t>Tuesday</w:t>
          </w:r>
        </w:p>
      </w:docPartBody>
    </w:docPart>
    <w:docPart>
      <w:docPartPr>
        <w:name w:val="CD78839A6C374B5987F2549054C42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7EF2E-B724-4E47-A5E6-6C87F855D2C8}"/>
      </w:docPartPr>
      <w:docPartBody>
        <w:p w:rsidR="00C12707" w:rsidRDefault="00227AAB">
          <w:pPr>
            <w:pStyle w:val="CD78839A6C374B5987F2549054C429BB"/>
          </w:pPr>
          <w:r>
            <w:t>Wednesday</w:t>
          </w:r>
        </w:p>
      </w:docPartBody>
    </w:docPart>
    <w:docPart>
      <w:docPartPr>
        <w:name w:val="17EFF48A7BCD48D6A0F089E34A55C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9330-834A-4891-B630-3AD728E4A6D3}"/>
      </w:docPartPr>
      <w:docPartBody>
        <w:p w:rsidR="00C12707" w:rsidRDefault="00227AAB">
          <w:pPr>
            <w:pStyle w:val="17EFF48A7BCD48D6A0F089E34A55C6DC"/>
          </w:pPr>
          <w:r>
            <w:t>Thursday</w:t>
          </w:r>
        </w:p>
      </w:docPartBody>
    </w:docPart>
    <w:docPart>
      <w:docPartPr>
        <w:name w:val="B656D168A70D45D8A5CD3082F566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323C8-9293-4C20-ABEC-1C856A50808B}"/>
      </w:docPartPr>
      <w:docPartBody>
        <w:p w:rsidR="00C12707" w:rsidRDefault="00227AAB">
          <w:pPr>
            <w:pStyle w:val="B656D168A70D45D8A5CD3082F566B911"/>
          </w:pPr>
          <w:r>
            <w:t>Friday</w:t>
          </w:r>
        </w:p>
      </w:docPartBody>
    </w:docPart>
    <w:docPart>
      <w:docPartPr>
        <w:name w:val="F2ACB2EC575E4E0B8F113F88B874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08E9-95B2-40AB-A0D8-74D37C55F02D}"/>
      </w:docPartPr>
      <w:docPartBody>
        <w:p w:rsidR="00C12707" w:rsidRDefault="00227AAB">
          <w:pPr>
            <w:pStyle w:val="F2ACB2EC575E4E0B8F113F88B874E41C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07"/>
    <w:rsid w:val="00227AAB"/>
    <w:rsid w:val="00C1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632D6F3D3450F8BA9B4742B3CEEB5">
    <w:name w:val="590632D6F3D3450F8BA9B4742B3CEEB5"/>
  </w:style>
  <w:style w:type="paragraph" w:customStyle="1" w:styleId="ACA3FEA4E2614FA096983C4BA9F0E28B">
    <w:name w:val="ACA3FEA4E2614FA096983C4BA9F0E28B"/>
  </w:style>
  <w:style w:type="paragraph" w:customStyle="1" w:styleId="F5288F0C045C4ADBBE70B62E2FD8C875">
    <w:name w:val="F5288F0C045C4ADBBE70B62E2FD8C875"/>
  </w:style>
  <w:style w:type="paragraph" w:customStyle="1" w:styleId="CD78839A6C374B5987F2549054C429BB">
    <w:name w:val="CD78839A6C374B5987F2549054C429BB"/>
  </w:style>
  <w:style w:type="paragraph" w:customStyle="1" w:styleId="17EFF48A7BCD48D6A0F089E34A55C6DC">
    <w:name w:val="17EFF48A7BCD48D6A0F089E34A55C6DC"/>
  </w:style>
  <w:style w:type="paragraph" w:customStyle="1" w:styleId="B656D168A70D45D8A5CD3082F566B911">
    <w:name w:val="B656D168A70D45D8A5CD3082F566B911"/>
  </w:style>
  <w:style w:type="paragraph" w:customStyle="1" w:styleId="F2ACB2EC575E4E0B8F113F88B874E41C">
    <w:name w:val="F2ACB2EC575E4E0B8F113F88B874E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Banner%20calendar.dotm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2022-03-26T15:36:00Z</dcterms:created>
  <dcterms:modified xsi:type="dcterms:W3CDTF">2022-03-27T05:30:00Z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